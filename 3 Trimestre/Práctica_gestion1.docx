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98" w:rsidRPr="00115D4B" w:rsidRDefault="004D638D" w:rsidP="00D86A76">
      <w:pPr>
        <w:jc w:val="center"/>
        <w:rPr>
          <w:color w:val="FFFFFF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EB8CD2D" wp14:editId="42A430F5">
            <wp:extent cx="5400675" cy="3236595"/>
            <wp:effectExtent l="19050" t="0" r="28575" b="1030605"/>
            <wp:docPr id="14" name="Imagen 14" descr="Resultado de imagen de g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6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12B2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6096000</wp:posOffset>
                </wp:positionV>
                <wp:extent cx="4001135" cy="2699385"/>
                <wp:effectExtent l="0" t="0" r="0" b="5715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1135" cy="2699385"/>
                          <a:chOff x="3496991" y="6705082"/>
                          <a:chExt cx="4000944" cy="2699407"/>
                        </a:xfrm>
                      </wpg:grpSpPr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96991" y="6826975"/>
                            <a:ext cx="3003407" cy="93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626F" w:rsidRPr="00115D4B" w:rsidRDefault="00EE2DD9" w:rsidP="0049626F">
                              <w:pPr>
                                <w:jc w:val="right"/>
                                <w:rPr>
                                  <w:rFonts w:cs="Calibri"/>
                                  <w:b/>
                                  <w:color w:val="FFE58B"/>
                                  <w:spacing w:val="10"/>
                                  <w:sz w:val="132"/>
                                  <w:szCs w:val="132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color w:val="FFE58B"/>
                                  <w:spacing w:val="10"/>
                                  <w:sz w:val="132"/>
                                  <w:szCs w:val="132"/>
                                  <w:lang w:val="es-ES"/>
                                </w:rPr>
                                <w:t xml:space="preserve">Práctica </w:t>
                              </w:r>
                            </w:p>
                          </w:txbxContent>
                        </wps:txbx>
                        <wps:bodyPr rot="0" spcFirstLastPara="1" vert="horz" wrap="none" lIns="91440" tIns="45720" rIns="91440" bIns="45720" numCol="1" anchor="t" anchorCtr="0" upright="1">
                          <a:noAutofit/>
                        </wps:bodyPr>
                      </wps:wsp>
                      <wpg:grpSp>
                        <wpg:cNvPr id="6" name="Group 15"/>
                        <wpg:cNvGrpSpPr/>
                        <wpg:grpSpPr>
                          <a:xfrm>
                            <a:off x="3649835" y="6705082"/>
                            <a:ext cx="3848100" cy="2699407"/>
                            <a:chOff x="3649835" y="6705082"/>
                            <a:chExt cx="3848100" cy="2699407"/>
                          </a:xfrm>
                        </wpg:grpSpPr>
                        <wps:wsp>
                          <wps:cNvPr id="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9835" y="7764243"/>
                              <a:ext cx="3848100" cy="1640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626F" w:rsidRPr="00115D4B" w:rsidRDefault="00EE2DD9" w:rsidP="0049626F">
                                <w:pPr>
                                  <w:spacing w:before="80"/>
                                  <w:jc w:val="right"/>
                                  <w:rPr>
                                    <w:rFonts w:cs="Calibri"/>
                                    <w:b/>
                                    <w:color w:val="C4E672"/>
                                    <w:sz w:val="44"/>
                                    <w:szCs w:val="28"/>
                                  </w:rPr>
                                </w:pPr>
                                <w:r>
                                  <w:rPr>
                                    <w:rFonts w:cs="Calibri"/>
                                    <w:b/>
                                    <w:color w:val="9BCFD5"/>
                                    <w:sz w:val="44"/>
                                    <w:szCs w:val="28"/>
                                  </w:rPr>
                                  <w:t>Programación: Manual técnico</w:t>
                                </w:r>
                              </w:p>
                            </w:txbxContent>
                          </wps:txbx>
                          <wps:bodyPr rot="0" spcFirstLastPara="1" vert="horz" wrap="square" lIns="91440" tIns="45720" rIns="91440" bIns="45720" numCol="1" anchor="t" anchorCtr="0" upright="1">
                            <a:noAutofit/>
                          </wps:bodyPr>
                        </wps:wsp>
                        <wps:wsp>
                          <wps:cNvPr id="8" name="Rectangle 25" descr="Horizontal clara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3655" y="6705082"/>
                              <a:ext cx="1040765" cy="437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626F" w:rsidRPr="00115D4B" w:rsidRDefault="00115D4B" w:rsidP="0049626F">
                                <w:pPr>
                                  <w:pStyle w:val="NormalWeb"/>
                                  <w:spacing w:before="200" w:beforeAutospacing="0" w:after="200" w:afterAutospacing="0" w:line="276" w:lineRule="auto"/>
                                  <w:jc w:val="right"/>
                                  <w:rPr>
                                    <w:color w:val="9BCFD5"/>
                                  </w:rPr>
                                </w:pPr>
                                <w:r w:rsidRPr="00115D4B">
                                  <w:rPr>
                                    <w:rFonts w:ascii="Verdana" w:hAnsi="Verdana" w:cs="Calibri"/>
                                    <w:b/>
                                    <w:bCs/>
                                    <w:color w:val="9BCFD5"/>
                                    <w:spacing w:val="10"/>
                                    <w:lang w:val="es-AR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1" vert="horz" wrap="square" lIns="91440" tIns="45720" rIns="91440" bIns="45720" numCol="1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167.45pt;margin-top:480pt;width:315.05pt;height:212.55pt;z-index:251659776;mso-width-relative:margin" coordorigin="34969,67050" coordsize="40009,2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34969;top:68269;width:30034;height:93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WqBcIA&#10;AADaAAAADwAAAGRycy9kb3ducmV2LnhtbESPUWvCMBSF3wX/Q7jCXmSmHVhGNYoIjsHcg91+wKW5&#10;NtXmJjSpdv/eDAZ7PJxzvsNZb0fbiRv1oXWsIF9kIIhrp1tuFHx/HZ5fQYSIrLFzTAp+KMB2M52s&#10;sdTuzie6VbERCcKhRAUmRl9KGWpDFsPCeeLknV1vMSbZN1L3eE9w28mXLCukxZbTgkFPe0P1tRqs&#10;AvJFNTAXJn+7fM73x2g+9PGk1NNs3K1ARBrjf/iv/a4VLOH3Sro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aoFwgAAANoAAAAPAAAAAAAAAAAAAAAAAJgCAABkcnMvZG93&#10;bnJldi54bWxQSwUGAAAAAAQABAD1AAAAhwMAAAAA&#10;" filled="f" stroked="f">
                  <v:shadow on="t" color="black" opacity="26214f" origin="-.5,-.5" offset=".74836mm,.74836mm"/>
                  <v:textbox>
                    <w:txbxContent>
                      <w:p w:rsidR="0049626F" w:rsidRPr="00115D4B" w:rsidRDefault="00EE2DD9" w:rsidP="0049626F">
                        <w:pPr>
                          <w:jc w:val="right"/>
                          <w:rPr>
                            <w:rFonts w:cs="Calibri"/>
                            <w:b/>
                            <w:color w:val="FFE58B"/>
                            <w:spacing w:val="10"/>
                            <w:sz w:val="132"/>
                            <w:szCs w:val="132"/>
                          </w:rPr>
                        </w:pPr>
                        <w:r>
                          <w:rPr>
                            <w:rFonts w:cs="Calibri"/>
                            <w:b/>
                            <w:color w:val="FFE58B"/>
                            <w:spacing w:val="10"/>
                            <w:sz w:val="132"/>
                            <w:szCs w:val="132"/>
                            <w:lang w:val="es-ES"/>
                          </w:rPr>
                          <w:t xml:space="preserve">Práctica </w:t>
                        </w:r>
                      </w:p>
                    </w:txbxContent>
                  </v:textbox>
                </v:shape>
                <v:group id="Group 15" o:spid="_x0000_s1028" style="position:absolute;left:36498;top:67050;width:38481;height:26994" coordorigin="36498,67050" coordsize="38481,26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_x0000_s1029" type="#_x0000_t202" style="position:absolute;left:36498;top:77642;width:38481;height:1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49626F" w:rsidRPr="00115D4B" w:rsidRDefault="00EE2DD9" w:rsidP="0049626F">
                          <w:pPr>
                            <w:spacing w:before="80"/>
                            <w:jc w:val="right"/>
                            <w:rPr>
                              <w:rFonts w:cs="Calibri"/>
                              <w:b/>
                              <w:color w:val="C4E672"/>
                              <w:sz w:val="44"/>
                              <w:szCs w:val="28"/>
                            </w:rPr>
                          </w:pPr>
                          <w:r>
                            <w:rPr>
                              <w:rFonts w:cs="Calibri"/>
                              <w:b/>
                              <w:color w:val="9BCFD5"/>
                              <w:sz w:val="44"/>
                              <w:szCs w:val="28"/>
                            </w:rPr>
                            <w:t>Programación: Manual técnico</w:t>
                          </w:r>
                        </w:p>
                      </w:txbxContent>
                    </v:textbox>
                  </v:shape>
                  <v:rect id="Rectangle 25" o:spid="_x0000_s1030" alt="Horizontal clara" style="position:absolute;left:64536;top:67050;width:10408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  <v:textbox>
                      <w:txbxContent>
                        <w:p w:rsidR="0049626F" w:rsidRPr="00115D4B" w:rsidRDefault="00115D4B" w:rsidP="0049626F">
                          <w:pPr>
                            <w:pStyle w:val="NormalWeb"/>
                            <w:spacing w:before="200" w:beforeAutospacing="0" w:after="200" w:afterAutospacing="0" w:line="276" w:lineRule="auto"/>
                            <w:jc w:val="right"/>
                            <w:rPr>
                              <w:color w:val="9BCFD5"/>
                            </w:rPr>
                          </w:pPr>
                          <w:r w:rsidRPr="00115D4B">
                            <w:rPr>
                              <w:rFonts w:ascii="Verdana" w:hAnsi="Verdana" w:cs="Calibri"/>
                              <w:b/>
                              <w:bCs/>
                              <w:color w:val="9BCFD5"/>
                              <w:spacing w:val="10"/>
                              <w:lang w:val="es-AR"/>
                            </w:rPr>
                            <w:t>2018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12B24">
        <w:rPr>
          <w:noProof/>
          <w:lang w:val="es-ES" w:eastAsia="es-ES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>
                <wp:simplePos x="0" y="0"/>
                <wp:positionH relativeFrom="column">
                  <wp:posOffset>-461011</wp:posOffset>
                </wp:positionH>
                <wp:positionV relativeFrom="paragraph">
                  <wp:posOffset>-871220</wp:posOffset>
                </wp:positionV>
                <wp:extent cx="0" cy="2639695"/>
                <wp:effectExtent l="76200" t="57150" r="95250" b="12655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6396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E7ECED"/>
                          </a:solidFill>
                          <a:prstDash val="solid"/>
                        </a:ln>
                        <a:effectLst>
                          <a:glow rad="63500">
                            <a:srgbClr val="98C723">
                              <a:satMod val="175000"/>
                              <a:alpha val="40000"/>
                            </a:srgbClr>
                          </a:glow>
                          <a:reflection blurRad="6350" stA="50000" endA="275" endPos="40000" dist="101600" dir="5400000" sy="-100000" algn="bl" rotWithShape="0"/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36.3pt,-68.6pt" to="-36.3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" strokecolor="#e7eced">
                <o:lock v:ext="edit" shapetype="f"/>
              </v:line>
            </w:pict>
          </mc:Fallback>
        </mc:AlternateContent>
      </w:r>
      <w:r w:rsidR="00712B24"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7593964</wp:posOffset>
                </wp:positionV>
                <wp:extent cx="611505" cy="0"/>
                <wp:effectExtent l="57150" t="76200" r="74295" b="952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E7ECED"/>
                          </a:solidFill>
                          <a:prstDash val="solid"/>
                        </a:ln>
                        <a:effectLst>
                          <a:glow rad="63500">
                            <a:srgbClr val="98C723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4.35pt,597.95pt" to="-36.2pt,5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" strokecolor="#e7eced">
                <o:lock v:ext="edit" shapetype="f"/>
              </v:line>
            </w:pict>
          </mc:Fallback>
        </mc:AlternateContent>
      </w:r>
      <w:r w:rsidR="00712B2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-273685</wp:posOffset>
                </wp:positionV>
                <wp:extent cx="625475" cy="2197735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19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26F" w:rsidRPr="00115D4B" w:rsidRDefault="00115D4B" w:rsidP="0049626F">
                            <w:pPr>
                              <w:spacing w:before="200"/>
                              <w:ind w:right="-62"/>
                              <w:rPr>
                                <w:rFonts w:ascii="Verdana" w:hAnsi="Verdana" w:cs="Calibri"/>
                                <w:b/>
                                <w:color w:val="9BCFD5"/>
                                <w:spacing w:val="10"/>
                                <w:sz w:val="22"/>
                                <w:szCs w:val="28"/>
                              </w:rPr>
                            </w:pPr>
                            <w:r w:rsidRPr="00115D4B">
                              <w:rPr>
                                <w:rFonts w:ascii="Verdana" w:hAnsi="Verdana" w:cs="Calibri"/>
                                <w:b/>
                                <w:color w:val="9BCFD5"/>
                                <w:spacing w:val="10"/>
                                <w:sz w:val="20"/>
                                <w:szCs w:val="28"/>
                                <w:lang w:val="es-ES"/>
                              </w:rPr>
                              <w:t>Mario Burgos</w:t>
                            </w:r>
                            <w:r w:rsidRPr="00115D4B">
                              <w:rPr>
                                <w:rFonts w:ascii="Verdana" w:hAnsi="Verdana" w:cs="Calibri"/>
                                <w:b/>
                                <w:color w:val="9BCFD5"/>
                                <w:spacing w:val="10"/>
                                <w:sz w:val="20"/>
                                <w:szCs w:val="28"/>
                              </w:rPr>
                              <w:t xml:space="preserve"> Maestre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-72.05pt;margin-top:-21.55pt;width:49.25pt;height:17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" filled="f" stroked="f">
                <v:textbox style="layout-flow:vertical">
                  <w:txbxContent>
                    <w:p w:rsidR="0049626F" w:rsidRPr="00115D4B" w:rsidRDefault="00115D4B" w:rsidP="0049626F">
                      <w:pPr>
                        <w:spacing w:before="200"/>
                        <w:ind w:right="-62"/>
                        <w:rPr>
                          <w:rFonts w:ascii="Verdana" w:hAnsi="Verdana" w:cs="Calibri"/>
                          <w:b/>
                          <w:color w:val="9BCFD5"/>
                          <w:spacing w:val="10"/>
                          <w:sz w:val="22"/>
                          <w:szCs w:val="28"/>
                        </w:rPr>
                      </w:pPr>
                      <w:r w:rsidRPr="00115D4B">
                        <w:rPr>
                          <w:rFonts w:ascii="Verdana" w:hAnsi="Verdana" w:cs="Calibri"/>
                          <w:b/>
                          <w:color w:val="9BCFD5"/>
                          <w:spacing w:val="10"/>
                          <w:sz w:val="20"/>
                          <w:szCs w:val="28"/>
                          <w:lang w:val="es-ES"/>
                        </w:rPr>
                        <w:t>Mario Burgos</w:t>
                      </w:r>
                      <w:r w:rsidRPr="00115D4B">
                        <w:rPr>
                          <w:rFonts w:ascii="Verdana" w:hAnsi="Verdana" w:cs="Calibri"/>
                          <w:b/>
                          <w:color w:val="9BCFD5"/>
                          <w:spacing w:val="10"/>
                          <w:sz w:val="20"/>
                          <w:szCs w:val="28"/>
                        </w:rPr>
                        <w:t xml:space="preserve"> Maestre</w:t>
                      </w:r>
                    </w:p>
                  </w:txbxContent>
                </v:textbox>
              </v:shape>
            </w:pict>
          </mc:Fallback>
        </mc:AlternateContent>
      </w:r>
    </w:p>
    <w:p w:rsidR="0079547D" w:rsidRPr="00D86A76" w:rsidRDefault="0079547D" w:rsidP="00D86A76">
      <w:pPr>
        <w:tabs>
          <w:tab w:val="right" w:pos="8505"/>
        </w:tabs>
        <w:jc w:val="center"/>
        <w:rPr>
          <w:szCs w:val="24"/>
        </w:rPr>
        <w:sectPr w:rsidR="0079547D" w:rsidRPr="00D86A76" w:rsidSect="0025451E">
          <w:headerReference w:type="default" r:id="rId10"/>
          <w:footerReference w:type="default" r:id="rId11"/>
          <w:footerReference w:type="first" r:id="rId12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F1AB5" w:rsidRPr="00D86A76" w:rsidRDefault="00AF1AB5" w:rsidP="00D86A76">
      <w:pPr>
        <w:tabs>
          <w:tab w:val="right" w:pos="8505"/>
        </w:tabs>
        <w:jc w:val="center"/>
        <w:rPr>
          <w:szCs w:val="24"/>
        </w:rPr>
      </w:pPr>
    </w:p>
    <w:p w:rsidR="002B382F" w:rsidRPr="00D86A76" w:rsidRDefault="00712B24" w:rsidP="00D86A76">
      <w:pPr>
        <w:jc w:val="center"/>
        <w:rPr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82550</wp:posOffset>
                </wp:positionV>
                <wp:extent cx="7021195" cy="129540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1195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B382F" w:rsidRPr="00115D4B" w:rsidRDefault="00EE2DD9" w:rsidP="0081174C">
                            <w:pPr>
                              <w:spacing w:after="300"/>
                              <w:ind w:right="-44"/>
                              <w:contextualSpacing/>
                              <w:jc w:val="center"/>
                              <w:rPr>
                                <w:rFonts w:cs="Calibri"/>
                                <w:color w:val="000000"/>
                                <w:sz w:val="96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color w:val="141A1B"/>
                                <w:sz w:val="96"/>
                                <w:lang w:val="es-ES"/>
                              </w:rPr>
                              <w:t>Práctica</w:t>
                            </w:r>
                          </w:p>
                          <w:p w:rsidR="002B382F" w:rsidRPr="00115D4B" w:rsidRDefault="002B382F" w:rsidP="0081174C">
                            <w:pPr>
                              <w:ind w:right="-44"/>
                              <w:jc w:val="center"/>
                              <w:rPr>
                                <w:rFonts w:cs="Calibri"/>
                              </w:rPr>
                            </w:pPr>
                          </w:p>
                          <w:p w:rsidR="00C543EC" w:rsidRDefault="00C543EC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-28.9pt;margin-top:6.5pt;width:552.85pt;height:10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" filled="f" stroked="f" strokeweight="2pt">
                <v:path arrowok="t"/>
                <v:textbox>
                  <w:txbxContent>
                    <w:p w:rsidR="002B382F" w:rsidRPr="00115D4B" w:rsidRDefault="00EE2DD9" w:rsidP="0081174C">
                      <w:pPr>
                        <w:spacing w:after="300"/>
                        <w:ind w:right="-44"/>
                        <w:contextualSpacing/>
                        <w:jc w:val="center"/>
                        <w:rPr>
                          <w:rFonts w:cs="Calibri"/>
                          <w:color w:val="000000"/>
                          <w:sz w:val="96"/>
                          <w:lang w:val="pt-BR"/>
                        </w:rPr>
                      </w:pPr>
                      <w:r>
                        <w:rPr>
                          <w:rFonts w:cs="Calibri"/>
                          <w:color w:val="141A1B"/>
                          <w:sz w:val="96"/>
                          <w:lang w:val="es-ES"/>
                        </w:rPr>
                        <w:t>Práctica</w:t>
                      </w:r>
                    </w:p>
                    <w:p w:rsidR="002B382F" w:rsidRPr="00115D4B" w:rsidRDefault="002B382F" w:rsidP="0081174C">
                      <w:pPr>
                        <w:ind w:right="-44"/>
                        <w:jc w:val="center"/>
                        <w:rPr>
                          <w:rFonts w:cs="Calibri"/>
                        </w:rPr>
                      </w:pPr>
                    </w:p>
                    <w:p w:rsidR="00C543EC" w:rsidRDefault="00C543EC"/>
                  </w:txbxContent>
                </v:textbox>
              </v:rect>
            </w:pict>
          </mc:Fallback>
        </mc:AlternateContent>
      </w:r>
    </w:p>
    <w:p w:rsidR="002B382F" w:rsidRPr="00D86A76" w:rsidRDefault="002B382F" w:rsidP="00D86A76">
      <w:pPr>
        <w:jc w:val="center"/>
        <w:rPr>
          <w:szCs w:val="24"/>
        </w:rPr>
      </w:pPr>
    </w:p>
    <w:p w:rsidR="002B382F" w:rsidRPr="00D86A76" w:rsidRDefault="00712B24" w:rsidP="00D86A76">
      <w:pPr>
        <w:jc w:val="center"/>
        <w:rPr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144779</wp:posOffset>
                </wp:positionV>
                <wp:extent cx="5695950" cy="0"/>
                <wp:effectExtent l="0" t="0" r="19050" b="952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solidFill>
                          <a:sysClr val="windowText" lastClr="000000">
                            <a:alpha val="13000"/>
                          </a:sysClr>
                        </a:solidFill>
                        <a:ln w="9525" cap="flat" cmpd="sng" algn="ctr">
                          <a:solidFill>
                            <a:srgbClr val="98C723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reflection blurRad="6350" stA="50000" endA="300" endPos="38500" dist="50800" dir="5400000" sy="-100000" algn="bl" rotWithShape="0"/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pt,11.4pt" to="448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" filled="t" fillcolor="windowText" strokecolor="#ecf7d0">
                <v:fill opacity="8481f"/>
                <o:lock v:ext="edit" shapetype="f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182880</wp:posOffset>
                </wp:positionV>
                <wp:extent cx="5886450" cy="476250"/>
                <wp:effectExtent l="0" t="0" r="0" b="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74C" w:rsidRPr="00115D4B" w:rsidRDefault="00EE2DD9" w:rsidP="0081174C">
                            <w:pPr>
                              <w:spacing w:before="80"/>
                              <w:jc w:val="center"/>
                              <w:rPr>
                                <w:rFonts w:cs="Calibri"/>
                                <w:color w:val="A3B6B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color w:val="A3B6BA"/>
                                <w:sz w:val="32"/>
                                <w:szCs w:val="28"/>
                                <w:lang w:val="es-ES"/>
                              </w:rPr>
                              <w:t>Programación: Manual técnico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4.6pt;margin-top:14.4pt;width:463.5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" filled="f" stroked="f">
                <v:textbox>
                  <w:txbxContent>
                    <w:p w:rsidR="0081174C" w:rsidRPr="00115D4B" w:rsidRDefault="00EE2DD9" w:rsidP="0081174C">
                      <w:pPr>
                        <w:spacing w:before="80"/>
                        <w:jc w:val="center"/>
                        <w:rPr>
                          <w:rFonts w:cs="Calibri"/>
                          <w:color w:val="A3B6BA"/>
                          <w:sz w:val="32"/>
                          <w:szCs w:val="28"/>
                        </w:rPr>
                      </w:pPr>
                      <w:r>
                        <w:rPr>
                          <w:rFonts w:cs="Calibri"/>
                          <w:color w:val="A3B6BA"/>
                          <w:sz w:val="32"/>
                          <w:szCs w:val="28"/>
                          <w:lang w:val="es-ES"/>
                        </w:rPr>
                        <w:t>Programación: 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2B382F" w:rsidRPr="00D86A76" w:rsidRDefault="002B382F" w:rsidP="00D86A76">
      <w:pPr>
        <w:jc w:val="center"/>
        <w:rPr>
          <w:szCs w:val="24"/>
        </w:rPr>
      </w:pPr>
    </w:p>
    <w:p w:rsidR="007B43EF" w:rsidRPr="00D86A76" w:rsidRDefault="007B43EF" w:rsidP="00D86A76">
      <w:pPr>
        <w:jc w:val="center"/>
        <w:rPr>
          <w:szCs w:val="24"/>
        </w:rPr>
      </w:pPr>
    </w:p>
    <w:p w:rsidR="00C835DA" w:rsidRPr="00D86A76" w:rsidRDefault="00C835DA" w:rsidP="00D86A76">
      <w:pPr>
        <w:tabs>
          <w:tab w:val="left" w:pos="3720"/>
        </w:tabs>
        <w:jc w:val="center"/>
        <w:rPr>
          <w:szCs w:val="24"/>
        </w:rPr>
      </w:pPr>
    </w:p>
    <w:p w:rsidR="00A87D6F" w:rsidRDefault="00A87D6F">
      <w:pPr>
        <w:pStyle w:val="TtulodeTDC"/>
      </w:pPr>
      <w:r>
        <w:rPr>
          <w:lang w:val="es-ES"/>
        </w:rPr>
        <w:t>Contenido</w:t>
      </w:r>
    </w:p>
    <w:bookmarkStart w:id="0" w:name="_GoBack"/>
    <w:bookmarkEnd w:id="0"/>
    <w:p w:rsidR="0027241A" w:rsidRDefault="00A87D6F">
      <w:pPr>
        <w:pStyle w:val="TD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569052" w:history="1">
        <w:r w:rsidR="0027241A" w:rsidRPr="007C1F68">
          <w:rPr>
            <w:rStyle w:val="Hipervnculo"/>
            <w:noProof/>
          </w:rPr>
          <w:t>1.1</w:t>
        </w:r>
        <w:r w:rsidR="0027241A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27241A" w:rsidRPr="007C1F68">
          <w:rPr>
            <w:rStyle w:val="Hipervnculo"/>
            <w:noProof/>
          </w:rPr>
          <w:t>Introducción</w:t>
        </w:r>
        <w:r w:rsidR="0027241A">
          <w:rPr>
            <w:noProof/>
            <w:webHidden/>
          </w:rPr>
          <w:tab/>
        </w:r>
        <w:r w:rsidR="0027241A">
          <w:rPr>
            <w:noProof/>
            <w:webHidden/>
          </w:rPr>
          <w:fldChar w:fldCharType="begin"/>
        </w:r>
        <w:r w:rsidR="0027241A">
          <w:rPr>
            <w:noProof/>
            <w:webHidden/>
          </w:rPr>
          <w:instrText xml:space="preserve"> PAGEREF _Toc517569052 \h </w:instrText>
        </w:r>
        <w:r w:rsidR="0027241A">
          <w:rPr>
            <w:noProof/>
            <w:webHidden/>
          </w:rPr>
        </w:r>
        <w:r w:rsidR="0027241A">
          <w:rPr>
            <w:noProof/>
            <w:webHidden/>
          </w:rPr>
          <w:fldChar w:fldCharType="separate"/>
        </w:r>
        <w:r w:rsidR="0027241A">
          <w:rPr>
            <w:noProof/>
            <w:webHidden/>
          </w:rPr>
          <w:t>3</w:t>
        </w:r>
        <w:r w:rsidR="0027241A">
          <w:rPr>
            <w:noProof/>
            <w:webHidden/>
          </w:rPr>
          <w:fldChar w:fldCharType="end"/>
        </w:r>
      </w:hyperlink>
    </w:p>
    <w:p w:rsidR="0027241A" w:rsidRDefault="0027241A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3" w:history="1">
        <w:r w:rsidRPr="007C1F68">
          <w:rPr>
            <w:rStyle w:val="Hipervnculo"/>
            <w:noProof/>
          </w:rPr>
          <w:t>2.0 Funcionalidad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4" w:history="1">
        <w:r w:rsidRPr="007C1F68">
          <w:rPr>
            <w:rStyle w:val="Hipervnculo"/>
            <w:noProof/>
          </w:rPr>
          <w:t>2.1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5" w:history="1">
        <w:r w:rsidRPr="007C1F68">
          <w:rPr>
            <w:rStyle w:val="Hipervnculo"/>
            <w:noProof/>
          </w:rPr>
          <w:t>2.2 Esquema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6" w:history="1">
        <w:r w:rsidRPr="007C1F68">
          <w:rPr>
            <w:rStyle w:val="Hipervnculo"/>
            <w:noProof/>
            <w:lang w:val="es-ES" w:eastAsia="es-ES"/>
          </w:rPr>
          <w:t>2.4  Sentencias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7" w:history="1">
        <w:r w:rsidRPr="007C1F68">
          <w:rPr>
            <w:rStyle w:val="Hipervnculo"/>
            <w:noProof/>
          </w:rPr>
          <w:t>2.5 Librerías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8" w:history="1">
        <w:r w:rsidRPr="007C1F68">
          <w:rPr>
            <w:rStyle w:val="Hipervnculo"/>
            <w:noProof/>
          </w:rPr>
          <w:t>3.0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59" w:history="1">
        <w:r w:rsidRPr="007C1F68">
          <w:rPr>
            <w:rStyle w:val="Hipervnculo"/>
            <w:noProof/>
          </w:rPr>
          <w:t>4.0 Clases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60" w:history="1">
        <w:r w:rsidRPr="007C1F68">
          <w:rPr>
            <w:rStyle w:val="Hipervnculo"/>
            <w:noProof/>
          </w:rPr>
          <w:t>1.2 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241A" w:rsidRDefault="0027241A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517569061" w:history="1">
        <w:r w:rsidRPr="007C1F68">
          <w:rPr>
            <w:rStyle w:val="Hipervnculo"/>
            <w:noProof/>
          </w:rPr>
          <w:t>Programación (GrupoStudium)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_Toc517569061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7D6F" w:rsidRDefault="00A87D6F">
      <w:r>
        <w:rPr>
          <w:b/>
          <w:bCs/>
        </w:rPr>
        <w:fldChar w:fldCharType="end"/>
      </w:r>
    </w:p>
    <w:p w:rsidR="00A87D6F" w:rsidRDefault="00A87D6F" w:rsidP="00115D4B">
      <w:pPr>
        <w:pStyle w:val="Tabladeilustraciones"/>
        <w:tabs>
          <w:tab w:val="right" w:leader="dot" w:pos="9061"/>
        </w:tabs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"Ilustración" </w:instrText>
      </w:r>
      <w:r>
        <w:rPr>
          <w:szCs w:val="24"/>
        </w:rPr>
        <w:fldChar w:fldCharType="separate"/>
      </w:r>
    </w:p>
    <w:p w:rsidR="0025451E" w:rsidRPr="00D86A76" w:rsidRDefault="00A87D6F" w:rsidP="006E1579">
      <w:pPr>
        <w:pStyle w:val="TtulodeTDC"/>
        <w:rPr>
          <w:szCs w:val="24"/>
        </w:rPr>
      </w:pPr>
      <w:r>
        <w:rPr>
          <w:szCs w:val="24"/>
        </w:rPr>
        <w:fldChar w:fldCharType="end"/>
      </w:r>
    </w:p>
    <w:p w:rsidR="00C835DA" w:rsidRDefault="00C835DA" w:rsidP="00D86A76">
      <w:pPr>
        <w:jc w:val="center"/>
        <w:rPr>
          <w:szCs w:val="24"/>
        </w:rPr>
      </w:pPr>
    </w:p>
    <w:p w:rsidR="00115D4B" w:rsidRDefault="00115D4B" w:rsidP="00EE2DD9">
      <w:pPr>
        <w:jc w:val="left"/>
        <w:rPr>
          <w:szCs w:val="24"/>
        </w:rPr>
      </w:pPr>
    </w:p>
    <w:p w:rsidR="00EE2DD9" w:rsidRPr="00D86A76" w:rsidRDefault="00EE2DD9" w:rsidP="00EE2DD9">
      <w:pPr>
        <w:jc w:val="left"/>
        <w:rPr>
          <w:szCs w:val="24"/>
        </w:rPr>
      </w:pPr>
    </w:p>
    <w:p w:rsidR="00747EB6" w:rsidRPr="00D86A76" w:rsidRDefault="00747EB6" w:rsidP="00D86A76">
      <w:pPr>
        <w:jc w:val="center"/>
        <w:rPr>
          <w:szCs w:val="24"/>
        </w:rPr>
      </w:pPr>
    </w:p>
    <w:p w:rsidR="001055CA" w:rsidRDefault="002D40F6" w:rsidP="00EE2DD9">
      <w:pPr>
        <w:pStyle w:val="Ttulo1"/>
        <w:numPr>
          <w:ilvl w:val="1"/>
          <w:numId w:val="1"/>
        </w:numPr>
      </w:pPr>
      <w:bookmarkStart w:id="1" w:name="_Toc517569052"/>
      <w:r>
        <w:t>In</w:t>
      </w:r>
      <w:r w:rsidR="00EE2DD9">
        <w:t>troducción</w:t>
      </w:r>
      <w:bookmarkEnd w:id="1"/>
    </w:p>
    <w:p w:rsidR="00EE2DD9" w:rsidRDefault="00EE2DD9" w:rsidP="00EE2DD9">
      <w:r>
        <w:t xml:space="preserve">En este documento, describimos varios </w:t>
      </w:r>
      <w:r w:rsidR="000743FF">
        <w:t>aspectos</w:t>
      </w:r>
      <w:r>
        <w:t xml:space="preserve"> para el desarrollo de la aplicación:</w:t>
      </w:r>
    </w:p>
    <w:p w:rsidR="00EE2DD9" w:rsidRDefault="00EE2DD9" w:rsidP="00EE2DD9">
      <w:r>
        <w:t xml:space="preserve">Modelo de datos (diagrama E-R, esquema relacional y diagrama en </w:t>
      </w:r>
      <w:proofErr w:type="spellStart"/>
      <w:r>
        <w:t>Workbench</w:t>
      </w:r>
      <w:proofErr w:type="spellEnd"/>
      <w:r>
        <w:t>).</w:t>
      </w:r>
    </w:p>
    <w:p w:rsidR="000743FF" w:rsidRDefault="000743FF" w:rsidP="00EE2DD9">
      <w:r>
        <w:t>Sentencias SQL de creación de la base de datos y las tablas.</w:t>
      </w:r>
    </w:p>
    <w:p w:rsidR="000743FF" w:rsidRDefault="000743FF" w:rsidP="00EE2DD9">
      <w:r>
        <w:t>Librerías externas utilizadas para el desarrollo de la aplicación.</w:t>
      </w:r>
    </w:p>
    <w:p w:rsidR="000743FF" w:rsidRDefault="000743FF" w:rsidP="00EE2DD9">
      <w:r>
        <w:t>Requisitos técnicos imprescindibles para la ejecución del programa.</w:t>
      </w:r>
    </w:p>
    <w:p w:rsidR="000743FF" w:rsidRDefault="000743FF" w:rsidP="00EE2DD9">
      <w:r>
        <w:t>Explicación de las clases JAVA desarrolladas.</w:t>
      </w:r>
    </w:p>
    <w:p w:rsidR="000743FF" w:rsidRDefault="000743FF" w:rsidP="000743FF">
      <w:pPr>
        <w:pStyle w:val="Ttulo1"/>
      </w:pPr>
      <w:r>
        <w:br w:type="page"/>
      </w:r>
      <w:bookmarkStart w:id="2" w:name="_Toc517569053"/>
      <w:r>
        <w:lastRenderedPageBreak/>
        <w:t>2.0 Funcionalidad</w:t>
      </w:r>
      <w:bookmarkEnd w:id="2"/>
    </w:p>
    <w:p w:rsidR="00DD1E96" w:rsidRPr="00DD1E96" w:rsidRDefault="000743FF" w:rsidP="007C0A8B">
      <w:pPr>
        <w:pStyle w:val="Ttulo3"/>
      </w:pPr>
      <w:bookmarkStart w:id="3" w:name="_Toc517569054"/>
      <w:r>
        <w:t>2.1 Diagrama E-R</w:t>
      </w:r>
      <w:bookmarkEnd w:id="3"/>
    </w:p>
    <w:p w:rsidR="000743FF" w:rsidRPr="000743FF" w:rsidRDefault="001865E3" w:rsidP="00DD1E9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24.35pt">
            <v:imagedata r:id="rId13" o:title="deDrones"/>
          </v:shape>
        </w:pict>
      </w:r>
    </w:p>
    <w:p w:rsidR="00DD1E96" w:rsidRDefault="00DD1E96">
      <w:pPr>
        <w:spacing w:line="276" w:lineRule="auto"/>
        <w:jc w:val="left"/>
      </w:pPr>
    </w:p>
    <w:p w:rsidR="00DD1E96" w:rsidRDefault="00DD1E96" w:rsidP="00DD1E96">
      <w:pPr>
        <w:pStyle w:val="Ttulo3"/>
      </w:pPr>
      <w:bookmarkStart w:id="4" w:name="_Toc517569055"/>
      <w:r>
        <w:t>2.2 Esquema relacional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D1E96" w:rsidTr="00DD1E96">
        <w:tc>
          <w:tcPr>
            <w:tcW w:w="4605" w:type="dxa"/>
          </w:tcPr>
          <w:p w:rsidR="00DD1E96" w:rsidRDefault="0051169E" w:rsidP="0051169E">
            <w:proofErr w:type="spellStart"/>
            <w:r w:rsidRPr="0051169E">
              <w:t>Categorias</w:t>
            </w:r>
            <w:proofErr w:type="spellEnd"/>
          </w:p>
        </w:tc>
        <w:tc>
          <w:tcPr>
            <w:tcW w:w="4606" w:type="dxa"/>
          </w:tcPr>
          <w:p w:rsidR="0051169E" w:rsidRPr="0051169E" w:rsidRDefault="0051169E" w:rsidP="0051169E">
            <w:proofErr w:type="spellStart"/>
            <w:r w:rsidRPr="0051169E">
              <w:rPr>
                <w:u w:val="single"/>
              </w:rPr>
              <w:t>idCategoria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nombreC</w:t>
            </w:r>
            <w:r>
              <w:t>antegoria</w:t>
            </w:r>
            <w:proofErr w:type="spellEnd"/>
            <w:r>
              <w:t xml:space="preserve">, </w:t>
            </w:r>
            <w:proofErr w:type="spellStart"/>
            <w:r>
              <w:t>descripcionCategoria</w:t>
            </w:r>
            <w:proofErr w:type="spellEnd"/>
          </w:p>
        </w:tc>
      </w:tr>
      <w:tr w:rsidR="0051169E" w:rsidTr="00DD1E96">
        <w:tc>
          <w:tcPr>
            <w:tcW w:w="4605" w:type="dxa"/>
          </w:tcPr>
          <w:p w:rsidR="0051169E" w:rsidRPr="0051169E" w:rsidRDefault="0051169E" w:rsidP="0051169E">
            <w:r w:rsidRPr="0051169E">
              <w:t>Drones</w:t>
            </w:r>
          </w:p>
        </w:tc>
        <w:tc>
          <w:tcPr>
            <w:tcW w:w="4606" w:type="dxa"/>
          </w:tcPr>
          <w:p w:rsidR="0051169E" w:rsidRPr="0051169E" w:rsidRDefault="0051169E" w:rsidP="0051169E">
            <w:proofErr w:type="spellStart"/>
            <w:proofErr w:type="gramStart"/>
            <w:r w:rsidRPr="0051169E">
              <w:rPr>
                <w:u w:val="single"/>
              </w:rPr>
              <w:t>idDrone</w:t>
            </w:r>
            <w:proofErr w:type="spellEnd"/>
            <w:proofErr w:type="gramEnd"/>
            <w:r w:rsidRPr="0051169E">
              <w:t xml:space="preserve">, </w:t>
            </w:r>
            <w:proofErr w:type="spellStart"/>
            <w:r w:rsidRPr="0051169E">
              <w:t>idCategoriaFK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idClienteFK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nombreDrone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descripcionD</w:t>
            </w:r>
            <w:r>
              <w:t>rone</w:t>
            </w:r>
            <w:proofErr w:type="spellEnd"/>
            <w:r>
              <w:t xml:space="preserve">, </w:t>
            </w:r>
            <w:proofErr w:type="spellStart"/>
            <w:r>
              <w:t>precioDrone</w:t>
            </w:r>
            <w:proofErr w:type="spellEnd"/>
            <w:r>
              <w:t xml:space="preserve">, </w:t>
            </w:r>
            <w:proofErr w:type="spellStart"/>
            <w:r>
              <w:t>stockDrone</w:t>
            </w:r>
            <w:proofErr w:type="spellEnd"/>
            <w:r>
              <w:t>.</w:t>
            </w:r>
          </w:p>
        </w:tc>
      </w:tr>
      <w:tr w:rsidR="0051169E" w:rsidTr="00DD1E96">
        <w:tc>
          <w:tcPr>
            <w:tcW w:w="4605" w:type="dxa"/>
          </w:tcPr>
          <w:p w:rsidR="0051169E" w:rsidRPr="0051169E" w:rsidRDefault="0051169E" w:rsidP="0051169E">
            <w:r w:rsidRPr="0051169E">
              <w:t>Clientes</w:t>
            </w:r>
          </w:p>
        </w:tc>
        <w:tc>
          <w:tcPr>
            <w:tcW w:w="4606" w:type="dxa"/>
          </w:tcPr>
          <w:p w:rsidR="0051169E" w:rsidRPr="0051169E" w:rsidRDefault="0051169E" w:rsidP="0051169E">
            <w:proofErr w:type="spellStart"/>
            <w:r w:rsidRPr="0051169E">
              <w:rPr>
                <w:u w:val="single"/>
              </w:rPr>
              <w:t>idCliente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nombreCliente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apellidosCliente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teléfonoCliente</w:t>
            </w:r>
            <w:proofErr w:type="spellEnd"/>
          </w:p>
        </w:tc>
      </w:tr>
      <w:tr w:rsidR="0051169E" w:rsidTr="00DD1E96">
        <w:tc>
          <w:tcPr>
            <w:tcW w:w="4605" w:type="dxa"/>
          </w:tcPr>
          <w:p w:rsidR="0051169E" w:rsidRPr="0051169E" w:rsidRDefault="0051169E" w:rsidP="0051169E">
            <w:proofErr w:type="spellStart"/>
            <w:r w:rsidRPr="0051169E">
              <w:t>ClientecompraDrones</w:t>
            </w:r>
            <w:proofErr w:type="spellEnd"/>
          </w:p>
        </w:tc>
        <w:tc>
          <w:tcPr>
            <w:tcW w:w="4606" w:type="dxa"/>
          </w:tcPr>
          <w:p w:rsidR="0051169E" w:rsidRPr="0051169E" w:rsidRDefault="0051169E" w:rsidP="0051169E">
            <w:proofErr w:type="spellStart"/>
            <w:r w:rsidRPr="0051169E">
              <w:rPr>
                <w:u w:val="single"/>
              </w:rPr>
              <w:t>idClientecompraDrones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idDroneFK</w:t>
            </w:r>
            <w:proofErr w:type="spellEnd"/>
            <w:r w:rsidRPr="0051169E">
              <w:t xml:space="preserve">, </w:t>
            </w:r>
            <w:proofErr w:type="spellStart"/>
            <w:r w:rsidRPr="0051169E">
              <w:t>idClienteFK</w:t>
            </w:r>
            <w:proofErr w:type="spellEnd"/>
          </w:p>
        </w:tc>
      </w:tr>
    </w:tbl>
    <w:p w:rsidR="00DD1E96" w:rsidRDefault="00DD1E96" w:rsidP="00DD1E96"/>
    <w:p w:rsidR="0051169E" w:rsidRDefault="0051169E" w:rsidP="00DD1E96"/>
    <w:p w:rsidR="0051169E" w:rsidRDefault="0051169E" w:rsidP="00DD1E96"/>
    <w:p w:rsidR="0088568B" w:rsidRDefault="0088568B" w:rsidP="00DD1E96">
      <w:r>
        <w:lastRenderedPageBreak/>
        <w:t xml:space="preserve">2.3 Diagrama </w:t>
      </w:r>
      <w:proofErr w:type="spellStart"/>
      <w:r>
        <w:t>Workbench</w:t>
      </w:r>
      <w:proofErr w:type="spellEnd"/>
    </w:p>
    <w:p w:rsidR="0088568B" w:rsidRDefault="0051169E" w:rsidP="0088568B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A9B9FF4" wp14:editId="7F557214">
            <wp:extent cx="5612130" cy="3891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8B" w:rsidRDefault="0088568B" w:rsidP="0088568B">
      <w:pPr>
        <w:pStyle w:val="Ttulo3"/>
        <w:rPr>
          <w:noProof/>
          <w:lang w:val="es-ES" w:eastAsia="es-ES"/>
        </w:rPr>
      </w:pPr>
      <w:r>
        <w:rPr>
          <w:noProof/>
          <w:lang w:val="es-ES" w:eastAsia="es-ES"/>
        </w:rPr>
        <w:br w:type="page"/>
      </w:r>
      <w:bookmarkStart w:id="5" w:name="_Toc517569056"/>
      <w:r>
        <w:rPr>
          <w:noProof/>
          <w:lang w:val="es-ES" w:eastAsia="es-ES"/>
        </w:rPr>
        <w:lastRenderedPageBreak/>
        <w:t>2.4  Sentencias SQL</w:t>
      </w:r>
      <w:bookmarkEnd w:id="5"/>
    </w:p>
    <w:p w:rsidR="001865E3" w:rsidRDefault="001865E3" w:rsidP="001865E3">
      <w:pPr>
        <w:spacing w:line="276" w:lineRule="auto"/>
        <w:jc w:val="left"/>
      </w:pPr>
      <w:r>
        <w:t>CREATE SCHEMA IF NOT EXISTS `</w:t>
      </w:r>
      <w:proofErr w:type="spellStart"/>
      <w:r>
        <w:t>mydb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:rsidR="001865E3" w:rsidRDefault="001865E3" w:rsidP="001865E3">
      <w:pPr>
        <w:spacing w:line="276" w:lineRule="auto"/>
        <w:jc w:val="left"/>
      </w:pPr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Categorias</w:t>
      </w:r>
      <w:proofErr w:type="spellEnd"/>
      <w:r>
        <w:t>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Categorias</w:t>
      </w:r>
      <w:proofErr w:type="spellEnd"/>
      <w:r>
        <w:t>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idCategoria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nombreCategoria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descripcionCategoria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idCategoria</w:t>
      </w:r>
      <w:proofErr w:type="spellEnd"/>
      <w:r>
        <w:t>`))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Drones`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Drones`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idDrone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idCategoriaFK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nombreDrone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descripcionDrone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precioDrone</w:t>
      </w:r>
      <w:proofErr w:type="spellEnd"/>
      <w:proofErr w:type="gramEnd"/>
      <w:r>
        <w:t>` INT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stockDrone</w:t>
      </w:r>
      <w:proofErr w:type="spellEnd"/>
      <w:proofErr w:type="gramEnd"/>
      <w:r>
        <w:t>` INT NULL,</w:t>
      </w:r>
    </w:p>
    <w:p w:rsidR="001865E3" w:rsidRDefault="001865E3" w:rsidP="001865E3">
      <w:pPr>
        <w:spacing w:line="276" w:lineRule="auto"/>
        <w:jc w:val="left"/>
      </w:pPr>
      <w:r>
        <w:lastRenderedPageBreak/>
        <w:t xml:space="preserve">  PRIMARY KEY (`</w:t>
      </w:r>
      <w:proofErr w:type="spellStart"/>
      <w:r>
        <w:t>idDrone</w:t>
      </w:r>
      <w:proofErr w:type="spellEnd"/>
      <w:r>
        <w:t>`),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idCategoriaFK</w:t>
      </w:r>
      <w:proofErr w:type="spellEnd"/>
      <w:r>
        <w:t xml:space="preserve"> 1_idx` (`</w:t>
      </w:r>
      <w:proofErr w:type="spellStart"/>
      <w:r>
        <w:t>idCategoriaFK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idCategoriaFK</w:t>
      </w:r>
      <w:proofErr w:type="spellEnd"/>
      <w:r>
        <w:t xml:space="preserve"> 1`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idCategoriaFK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Categorias</w:t>
      </w:r>
      <w:proofErr w:type="spellEnd"/>
      <w:r>
        <w:t>` (`</w:t>
      </w:r>
      <w:proofErr w:type="spellStart"/>
      <w:r>
        <w:t>idCategoria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Proveedores`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Proveedores`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idProveedor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apellidosProveedor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nombreProveedor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correoProveedor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telefonoProveedor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idProveedor</w:t>
      </w:r>
      <w:proofErr w:type="spellEnd"/>
      <w:r>
        <w:t>`))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ProveedoresdeDrones</w:t>
      </w:r>
      <w:proofErr w:type="spellEnd"/>
      <w:r>
        <w:t>`</w:t>
      </w:r>
    </w:p>
    <w:p w:rsidR="001865E3" w:rsidRDefault="001865E3" w:rsidP="001865E3">
      <w:pPr>
        <w:spacing w:line="276" w:lineRule="auto"/>
        <w:jc w:val="left"/>
      </w:pPr>
      <w:r>
        <w:lastRenderedPageBreak/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ProveedoresdeDrones</w:t>
      </w:r>
      <w:proofErr w:type="spellEnd"/>
      <w:r>
        <w:t>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r>
        <w:t>ProveedordeDron</w:t>
      </w:r>
      <w:proofErr w:type="spell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idProveedorFK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idDroneFK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ProveedordeDron</w:t>
      </w:r>
      <w:proofErr w:type="spellEnd"/>
      <w:r>
        <w:t>`),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idDroneFK</w:t>
      </w:r>
      <w:proofErr w:type="spellEnd"/>
      <w:r>
        <w:t xml:space="preserve"> 3_idx` (`</w:t>
      </w:r>
      <w:proofErr w:type="spellStart"/>
      <w:r>
        <w:t>idDroneFK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idProveedorFK</w:t>
      </w:r>
      <w:proofErr w:type="spellEnd"/>
      <w:r>
        <w:t xml:space="preserve"> 2`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idProveedorFK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Proveedores` (`</w:t>
      </w:r>
      <w:proofErr w:type="spellStart"/>
      <w:r>
        <w:t>idProveedor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idDroneFK</w:t>
      </w:r>
      <w:proofErr w:type="spellEnd"/>
      <w:r>
        <w:t xml:space="preserve"> 3`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idDroneFK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Drones` (`</w:t>
      </w:r>
      <w:proofErr w:type="spellStart"/>
      <w:r>
        <w:t>idDrone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Clientes`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Clientes`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lastRenderedPageBreak/>
        <w:t xml:space="preserve">  `</w:t>
      </w:r>
      <w:proofErr w:type="spellStart"/>
      <w:proofErr w:type="gramStart"/>
      <w:r>
        <w:t>nombreCliente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apellidosCliente</w:t>
      </w:r>
      <w:proofErr w:type="spellEnd"/>
      <w:proofErr w:type="gramEnd"/>
      <w:r>
        <w:t>` VARCHAR(45)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telefonoCliente</w:t>
      </w:r>
      <w:proofErr w:type="spellEnd"/>
      <w:proofErr w:type="gramEnd"/>
      <w:r>
        <w:t>` INT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idCliente</w:t>
      </w:r>
      <w:proofErr w:type="spellEnd"/>
      <w:r>
        <w:t>`))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ClientecompraDrones</w:t>
      </w:r>
      <w:proofErr w:type="spellEnd"/>
      <w:r>
        <w:t>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ClientecompraDrones</w:t>
      </w:r>
      <w:proofErr w:type="spellEnd"/>
      <w:r>
        <w:t>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idClientecompraDrones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idDroneFK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idClienteFK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idClientecompraDrones</w:t>
      </w:r>
      <w:proofErr w:type="spellEnd"/>
      <w:r>
        <w:t>`),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idDrones</w:t>
      </w:r>
      <w:proofErr w:type="spellEnd"/>
      <w:r>
        <w:t xml:space="preserve"> FK2 _</w:t>
      </w:r>
      <w:proofErr w:type="spellStart"/>
      <w:r>
        <w:t>idx</w:t>
      </w:r>
      <w:proofErr w:type="spellEnd"/>
      <w:r>
        <w:t>` (`</w:t>
      </w:r>
      <w:proofErr w:type="spellStart"/>
      <w:r>
        <w:t>idDroneFK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idCliente</w:t>
      </w:r>
      <w:proofErr w:type="spellEnd"/>
      <w:r>
        <w:t xml:space="preserve"> FK3_idx` (`</w:t>
      </w:r>
      <w:proofErr w:type="spellStart"/>
      <w:r>
        <w:t>idClienteFK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idDrones</w:t>
      </w:r>
      <w:proofErr w:type="spellEnd"/>
      <w:r>
        <w:t xml:space="preserve"> FK2 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idDroneFK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Drones` (`</w:t>
      </w:r>
      <w:proofErr w:type="spellStart"/>
      <w:r>
        <w:t>idDrone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idCliente</w:t>
      </w:r>
      <w:proofErr w:type="spellEnd"/>
      <w:r>
        <w:t xml:space="preserve"> FK3`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idClienteFK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Clientes` (`</w:t>
      </w:r>
      <w:proofErr w:type="spellStart"/>
      <w:r>
        <w:t>idCliente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lastRenderedPageBreak/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`mydb`</w:t>
      </w:r>
      <w:proofErr w:type="gramStart"/>
      <w:r>
        <w:t>.`</w:t>
      </w:r>
      <w:proofErr w:type="gramEnd"/>
      <w:r>
        <w:t>table1`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`mydb`</w:t>
      </w:r>
      <w:proofErr w:type="gramStart"/>
      <w:r>
        <w:t>.`</w:t>
      </w:r>
      <w:proofErr w:type="gramEnd"/>
      <w:r>
        <w:t>table1` (</w:t>
      </w:r>
    </w:p>
    <w:p w:rsidR="001865E3" w:rsidRDefault="001865E3" w:rsidP="001865E3">
      <w:pPr>
        <w:spacing w:line="276" w:lineRule="auto"/>
        <w:jc w:val="left"/>
      </w:pPr>
      <w:r>
        <w:t>)</w:t>
      </w:r>
    </w:p>
    <w:p w:rsidR="001865E3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ClientecompraDrones</w:t>
      </w:r>
      <w:proofErr w:type="spellEnd"/>
      <w:r>
        <w:t>`</w:t>
      </w:r>
    </w:p>
    <w:p w:rsidR="001865E3" w:rsidRDefault="001865E3" w:rsidP="001865E3">
      <w:pPr>
        <w:spacing w:line="276" w:lineRule="auto"/>
        <w:jc w:val="left"/>
      </w:pPr>
      <w:r>
        <w:t>-- -----------------------------------------------------</w:t>
      </w:r>
    </w:p>
    <w:p w:rsidR="001865E3" w:rsidRDefault="001865E3" w:rsidP="001865E3">
      <w:pPr>
        <w:spacing w:line="276" w:lineRule="auto"/>
        <w:jc w:val="left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ClientecompraDrones</w:t>
      </w:r>
      <w:proofErr w:type="spellEnd"/>
      <w:r>
        <w:t>` (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idClientecompraDrones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idDroneFK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`</w:t>
      </w:r>
      <w:proofErr w:type="spellStart"/>
      <w:proofErr w:type="gramStart"/>
      <w:r>
        <w:t>idClienteFK</w:t>
      </w:r>
      <w:proofErr w:type="spellEnd"/>
      <w:proofErr w:type="gramEnd"/>
      <w:r>
        <w:t>` INT NOT NULL,</w:t>
      </w:r>
    </w:p>
    <w:p w:rsidR="001865E3" w:rsidRDefault="001865E3" w:rsidP="001865E3">
      <w:pPr>
        <w:spacing w:line="276" w:lineRule="auto"/>
        <w:jc w:val="left"/>
      </w:pPr>
      <w:r>
        <w:t xml:space="preserve">  PRIMARY KEY (`</w:t>
      </w:r>
      <w:proofErr w:type="spellStart"/>
      <w:r>
        <w:t>idClientecompraDrones</w:t>
      </w:r>
      <w:proofErr w:type="spellEnd"/>
      <w:r>
        <w:t>`),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idDrones</w:t>
      </w:r>
      <w:proofErr w:type="spellEnd"/>
      <w:r>
        <w:t xml:space="preserve"> FK2 _</w:t>
      </w:r>
      <w:proofErr w:type="spellStart"/>
      <w:r>
        <w:t>idx</w:t>
      </w:r>
      <w:proofErr w:type="spellEnd"/>
      <w:r>
        <w:t>` (`</w:t>
      </w:r>
      <w:proofErr w:type="spellStart"/>
      <w:r>
        <w:t>idDroneFK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INDEX `</w:t>
      </w:r>
      <w:proofErr w:type="spellStart"/>
      <w:r>
        <w:t>idCliente</w:t>
      </w:r>
      <w:proofErr w:type="spellEnd"/>
      <w:r>
        <w:t xml:space="preserve"> FK3_idx` (`</w:t>
      </w:r>
      <w:proofErr w:type="spellStart"/>
      <w:r>
        <w:t>idClienteFK</w:t>
      </w:r>
      <w:proofErr w:type="spellEnd"/>
      <w:r>
        <w:t>` ASC),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idDrones</w:t>
      </w:r>
      <w:proofErr w:type="spellEnd"/>
      <w:r>
        <w:t xml:space="preserve"> FK2 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idDroneFK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lastRenderedPageBreak/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Drones` (`</w:t>
      </w:r>
      <w:proofErr w:type="spellStart"/>
      <w:r>
        <w:t>idDrone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ACTION,</w:t>
      </w:r>
    </w:p>
    <w:p w:rsidR="001865E3" w:rsidRDefault="001865E3" w:rsidP="001865E3">
      <w:pPr>
        <w:spacing w:line="276" w:lineRule="auto"/>
        <w:jc w:val="left"/>
      </w:pPr>
      <w:r>
        <w:t xml:space="preserve">  CONSTRAINT `</w:t>
      </w:r>
      <w:proofErr w:type="spellStart"/>
      <w:r>
        <w:t>idCliente</w:t>
      </w:r>
      <w:proofErr w:type="spellEnd"/>
      <w:r>
        <w:t xml:space="preserve"> FK3`</w:t>
      </w:r>
    </w:p>
    <w:p w:rsidR="001865E3" w:rsidRDefault="001865E3" w:rsidP="001865E3">
      <w:pPr>
        <w:spacing w:line="276" w:lineRule="auto"/>
        <w:jc w:val="left"/>
      </w:pPr>
      <w:r>
        <w:t xml:space="preserve">    FOREIGN KEY (`</w:t>
      </w:r>
      <w:proofErr w:type="spellStart"/>
      <w:r>
        <w:t>idClienteFK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Clientes` (`</w:t>
      </w:r>
      <w:proofErr w:type="spellStart"/>
      <w:r>
        <w:t>idCliente</w:t>
      </w:r>
      <w:proofErr w:type="spellEnd"/>
      <w:r>
        <w:t>`)</w:t>
      </w:r>
    </w:p>
    <w:p w:rsidR="001865E3" w:rsidRDefault="001865E3" w:rsidP="001865E3">
      <w:pPr>
        <w:spacing w:line="276" w:lineRule="auto"/>
        <w:jc w:val="left"/>
      </w:pPr>
      <w:r>
        <w:t xml:space="preserve">    ON DELETE NO ACTION</w:t>
      </w:r>
    </w:p>
    <w:p w:rsidR="001865E3" w:rsidRDefault="001865E3" w:rsidP="001865E3">
      <w:pPr>
        <w:spacing w:line="276" w:lineRule="auto"/>
        <w:jc w:val="left"/>
      </w:pPr>
      <w:r>
        <w:t xml:space="preserve">    ON UPDATE NO ACTION)</w:t>
      </w:r>
    </w:p>
    <w:p w:rsidR="007C0A8B" w:rsidRDefault="001865E3" w:rsidP="001865E3">
      <w:pPr>
        <w:spacing w:line="276" w:lineRule="auto"/>
        <w:jc w:val="left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865E3" w:rsidRDefault="001865E3" w:rsidP="001865E3">
      <w:pPr>
        <w:spacing w:line="276" w:lineRule="auto"/>
        <w:jc w:val="left"/>
      </w:pPr>
    </w:p>
    <w:p w:rsidR="007C0A8B" w:rsidRDefault="007C0A8B" w:rsidP="007C0A8B">
      <w:pPr>
        <w:pStyle w:val="Ttulo3"/>
      </w:pPr>
      <w:bookmarkStart w:id="6" w:name="_Toc517569057"/>
      <w:r>
        <w:t>2.5 Librerías</w:t>
      </w:r>
      <w:bookmarkEnd w:id="6"/>
    </w:p>
    <w:p w:rsidR="004A59F2" w:rsidRDefault="007C0A8B" w:rsidP="007C0A8B">
      <w:pPr>
        <w:spacing w:line="276" w:lineRule="auto"/>
      </w:pPr>
      <w:r>
        <w:t>Para que nuestra aplicación funcione a pleno rendimiento, para ello he utilizado varias librerías externas, que proporcionan una conexión a la base de datos anteriormente creada.</w:t>
      </w:r>
    </w:p>
    <w:p w:rsidR="004A59F2" w:rsidRPr="004A59F2" w:rsidRDefault="004A59F2" w:rsidP="004A59F2">
      <w:pPr>
        <w:spacing w:line="276" w:lineRule="auto"/>
        <w:jc w:val="left"/>
        <w:rPr>
          <w:color w:val="00B0F0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/J 5.1.35: </w:t>
      </w:r>
      <w:r w:rsidRPr="004A59F2">
        <w:rPr>
          <w:color w:val="00B0F0"/>
          <w:u w:val="single"/>
        </w:rPr>
        <w:t>http://dev.mysql.com/downloads/connector/j/</w:t>
      </w:r>
    </w:p>
    <w:p w:rsidR="004A59F2" w:rsidRDefault="004A59F2" w:rsidP="004A59F2">
      <w:pPr>
        <w:spacing w:line="276" w:lineRule="auto"/>
        <w:jc w:val="left"/>
        <w:rPr>
          <w:color w:val="00B0F0"/>
        </w:rPr>
      </w:pPr>
      <w:proofErr w:type="spellStart"/>
      <w:r>
        <w:t>IText</w:t>
      </w:r>
      <w:proofErr w:type="spellEnd"/>
      <w:r>
        <w:t xml:space="preserve"> 5.5.5: </w:t>
      </w:r>
      <w:hyperlink r:id="rId15" w:history="1">
        <w:r w:rsidRPr="000B6C67">
          <w:rPr>
            <w:rStyle w:val="Hipervnculo"/>
          </w:rPr>
          <w:t>http://itextpdf.com/release/iText555</w:t>
        </w:r>
      </w:hyperlink>
    </w:p>
    <w:p w:rsidR="004A59F2" w:rsidRDefault="004A59F2" w:rsidP="004A59F2">
      <w:pPr>
        <w:pStyle w:val="Ttulo3"/>
      </w:pPr>
      <w:r>
        <w:rPr>
          <w:color w:val="00B0F0"/>
        </w:rPr>
        <w:br w:type="page"/>
      </w:r>
      <w:bookmarkStart w:id="7" w:name="_Toc517569058"/>
      <w:r>
        <w:lastRenderedPageBreak/>
        <w:t>3.0 Instalación</w:t>
      </w:r>
      <w:bookmarkEnd w:id="7"/>
    </w:p>
    <w:p w:rsidR="004A59F2" w:rsidRDefault="004A59F2" w:rsidP="004A59F2">
      <w:r>
        <w:t>Para poder ejecutar la aplicación correctamente antes debe tener estos requisitos en tu ordenador:</w:t>
      </w:r>
    </w:p>
    <w:p w:rsidR="004A59F2" w:rsidRDefault="004A59F2" w:rsidP="004A59F2">
      <w:proofErr w:type="spellStart"/>
      <w:r>
        <w:t>MySQL</w:t>
      </w:r>
      <w:proofErr w:type="spellEnd"/>
      <w:r>
        <w:t xml:space="preserve"> Server</w:t>
      </w:r>
    </w:p>
    <w:p w:rsidR="004A59F2" w:rsidRDefault="004A59F2" w:rsidP="004A59F2">
      <w:r>
        <w:t>Base de dato</w:t>
      </w:r>
      <w:r w:rsidR="001865E3">
        <w:t xml:space="preserve">s </w:t>
      </w:r>
      <w:proofErr w:type="spellStart"/>
      <w:r w:rsidR="001865E3">
        <w:t>dronesminibd</w:t>
      </w:r>
      <w:proofErr w:type="spellEnd"/>
    </w:p>
    <w:p w:rsidR="004A59F2" w:rsidRDefault="004A59F2" w:rsidP="004A59F2">
      <w:r>
        <w:t xml:space="preserve">Java SE </w:t>
      </w:r>
      <w:proofErr w:type="spellStart"/>
      <w:r>
        <w:t>Development</w:t>
      </w:r>
      <w:proofErr w:type="spellEnd"/>
      <w:r>
        <w:t xml:space="preserve"> Kit 8</w:t>
      </w:r>
    </w:p>
    <w:p w:rsidR="004A59F2" w:rsidRDefault="004A59F2" w:rsidP="004A59F2">
      <w:r>
        <w:t>Archivo JAR de la aplicación</w:t>
      </w:r>
    </w:p>
    <w:p w:rsidR="004A59F2" w:rsidRDefault="004A59F2" w:rsidP="004A59F2">
      <w:r>
        <w:t>Si cumplimos los requisitos mencionados anteriormente, simplemente tendremos que abrir el terminal y escribir la siguiente sentencia:</w:t>
      </w:r>
    </w:p>
    <w:p w:rsidR="004A59F2" w:rsidRDefault="004A59F2" w:rsidP="004A59F2">
      <w:proofErr w:type="gramStart"/>
      <w:r>
        <w:rPr>
          <w:b/>
        </w:rPr>
        <w:t>java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jar</w:t>
      </w:r>
      <w:proofErr w:type="spellEnd"/>
      <w:r>
        <w:rPr>
          <w:b/>
        </w:rPr>
        <w:t xml:space="preserve"> laberintoJuego</w:t>
      </w:r>
      <w:r w:rsidRPr="004A59F2">
        <w:rPr>
          <w:b/>
        </w:rPr>
        <w:t>.jar</w:t>
      </w:r>
    </w:p>
    <w:p w:rsidR="004A59F2" w:rsidRDefault="004A59F2" w:rsidP="004A59F2">
      <w:pPr>
        <w:pStyle w:val="Ttulo3"/>
      </w:pPr>
      <w:bookmarkStart w:id="8" w:name="_Toc517569059"/>
      <w:r>
        <w:t>4.0 Clases Java</w:t>
      </w:r>
      <w:bookmarkEnd w:id="8"/>
    </w:p>
    <w:p w:rsidR="004A59F2" w:rsidRDefault="004A59F2" w:rsidP="004A59F2">
      <w:r>
        <w:t>A continuación haremos una breve explicación sobre las diferentes clases java de nuestra aplicación:</w:t>
      </w:r>
    </w:p>
    <w:p w:rsidR="004A59F2" w:rsidRDefault="001865E3" w:rsidP="004A59F2">
      <w:r>
        <w:rPr>
          <w:b/>
        </w:rPr>
        <w:t>Inicio.java:</w:t>
      </w:r>
      <w:r>
        <w:t xml:space="preserve"> Esta clase es la que contiene el </w:t>
      </w:r>
      <w:proofErr w:type="spellStart"/>
      <w:r w:rsidRPr="001865E3">
        <w:rPr>
          <w:i/>
        </w:rPr>
        <w:t>main</w:t>
      </w:r>
      <w:proofErr w:type="spellEnd"/>
      <w:r w:rsidRPr="001865E3">
        <w:rPr>
          <w:i/>
        </w:rPr>
        <w:t xml:space="preserve"> </w:t>
      </w:r>
      <w:r>
        <w:t xml:space="preserve">donde se ejecutara el programa. También hace las veces de </w:t>
      </w:r>
      <w:proofErr w:type="spellStart"/>
      <w:r>
        <w:t>login</w:t>
      </w:r>
      <w:proofErr w:type="spellEnd"/>
      <w:r>
        <w:t>, en donde tendremos que identificarnos para poder acceder a la base de datos.</w:t>
      </w:r>
    </w:p>
    <w:p w:rsidR="001865E3" w:rsidRDefault="001865E3" w:rsidP="004A59F2">
      <w:r w:rsidRPr="001865E3">
        <w:rPr>
          <w:b/>
        </w:rPr>
        <w:t>Sql.java</w:t>
      </w:r>
      <w:r>
        <w:t xml:space="preserve">: Esta clase contiene la conexión a la base de datos </w:t>
      </w:r>
      <w:proofErr w:type="spellStart"/>
      <w:r>
        <w:t>dronesminibd</w:t>
      </w:r>
      <w:proofErr w:type="spellEnd"/>
      <w:r>
        <w:t>.</w:t>
      </w:r>
    </w:p>
    <w:p w:rsidR="001865E3" w:rsidRDefault="001865E3" w:rsidP="004A59F2">
      <w:r w:rsidRPr="001865E3">
        <w:rPr>
          <w:b/>
        </w:rPr>
        <w:t>Principal.java</w:t>
      </w:r>
      <w:r>
        <w:t>: Es nuestro menú principal donde se encuentra las tablas de la base de datos, diferenciamos 3 tipos de tablas</w:t>
      </w:r>
      <w:r w:rsidRPr="001865E3">
        <w:rPr>
          <w:b/>
        </w:rPr>
        <w:t xml:space="preserve">: Clientes, drones y </w:t>
      </w:r>
      <w:proofErr w:type="spellStart"/>
      <w:r w:rsidRPr="001865E3">
        <w:rPr>
          <w:b/>
        </w:rPr>
        <w:t>categorias</w:t>
      </w:r>
      <w:proofErr w:type="spellEnd"/>
      <w:r>
        <w:t>.</w:t>
      </w:r>
    </w:p>
    <w:p w:rsidR="001865E3" w:rsidRDefault="001865E3" w:rsidP="004A59F2">
      <w:r w:rsidRPr="001865E3">
        <w:rPr>
          <w:b/>
        </w:rPr>
        <w:t>Vista,</w:t>
      </w:r>
      <w:r>
        <w:rPr>
          <w:b/>
        </w:rPr>
        <w:t xml:space="preserve"> </w:t>
      </w:r>
      <w:r w:rsidRPr="001865E3">
        <w:rPr>
          <w:b/>
        </w:rPr>
        <w:t>controlador,</w:t>
      </w:r>
      <w:r>
        <w:rPr>
          <w:b/>
        </w:rPr>
        <w:t xml:space="preserve"> </w:t>
      </w:r>
      <w:r w:rsidRPr="001865E3">
        <w:rPr>
          <w:b/>
        </w:rPr>
        <w:t>modeloAltaCliente.java</w:t>
      </w:r>
      <w:r>
        <w:t xml:space="preserve">: </w:t>
      </w:r>
      <w:r w:rsidR="00F72111">
        <w:t>Estas tres clases java permite realizar una sentencia a la base de datos</w:t>
      </w:r>
      <w:r w:rsidR="00F72111">
        <w:t xml:space="preserve"> </w:t>
      </w:r>
      <w:r>
        <w:t xml:space="preserve">y realizar </w:t>
      </w:r>
      <w:r w:rsidR="00F72111">
        <w:t>un ingreso de un nuevo cliente.</w:t>
      </w:r>
    </w:p>
    <w:p w:rsidR="00F72111" w:rsidRDefault="00F72111" w:rsidP="00F72111">
      <w:r w:rsidRPr="00F72111">
        <w:rPr>
          <w:b/>
        </w:rPr>
        <w:t>Vista, controlador, modeloBajaCliente.java:</w:t>
      </w:r>
      <w:r>
        <w:t xml:space="preserve"> </w:t>
      </w:r>
      <w:r>
        <w:t>Estas tres clases java permite realizar una sentencia a la base de datos</w:t>
      </w:r>
      <w:r>
        <w:t xml:space="preserve"> </w:t>
      </w:r>
      <w:r>
        <w:t xml:space="preserve">y </w:t>
      </w:r>
      <w:r>
        <w:t>eliminar un cliente ya existente dentro de nuestra base de datos.</w:t>
      </w:r>
    </w:p>
    <w:p w:rsidR="00F72111" w:rsidRDefault="00F72111" w:rsidP="00F72111">
      <w:r w:rsidRPr="00F72111">
        <w:rPr>
          <w:b/>
        </w:rPr>
        <w:t>Vista, controlador, modeloModificarCliente.java</w:t>
      </w:r>
      <w:r>
        <w:t xml:space="preserve">: </w:t>
      </w:r>
      <w:r>
        <w:t xml:space="preserve">Estas </w:t>
      </w:r>
      <w:r>
        <w:t>tres clases java permite realizar una sentencia</w:t>
      </w:r>
      <w:r>
        <w:t xml:space="preserve"> a la base</w:t>
      </w:r>
      <w:r>
        <w:t xml:space="preserve"> de datos</w:t>
      </w:r>
      <w:r>
        <w:t xml:space="preserve"> y</w:t>
      </w:r>
      <w:r>
        <w:t xml:space="preserve"> modificar un cliente ya existente.</w:t>
      </w:r>
    </w:p>
    <w:p w:rsidR="00F72111" w:rsidRDefault="00F72111" w:rsidP="00F72111">
      <w:r w:rsidRPr="00F72111">
        <w:rPr>
          <w:b/>
        </w:rPr>
        <w:t>Vista, controlador, modeloConsultaCliente.java</w:t>
      </w:r>
      <w:r>
        <w:t xml:space="preserve">: </w:t>
      </w:r>
      <w:r>
        <w:t>Estas tres clases java permite realizar una sentencia a la base de datos</w:t>
      </w:r>
      <w:r>
        <w:t xml:space="preserve"> y generar un PDF con los datos de la tabla clientes.</w:t>
      </w:r>
    </w:p>
    <w:p w:rsidR="00F72111" w:rsidRDefault="00F72111" w:rsidP="00F72111">
      <w:r>
        <w:rPr>
          <w:b/>
        </w:rPr>
        <w:lastRenderedPageBreak/>
        <w:t xml:space="preserve">Vista, controlador, </w:t>
      </w:r>
      <w:proofErr w:type="spellStart"/>
      <w:r>
        <w:rPr>
          <w:b/>
        </w:rPr>
        <w:t>modeloAlta</w:t>
      </w:r>
      <w:r w:rsidRPr="00F72111">
        <w:rPr>
          <w:b/>
        </w:rPr>
        <w:t>Drones</w:t>
      </w:r>
      <w:proofErr w:type="spellEnd"/>
      <w:r>
        <w:t>:</w:t>
      </w:r>
      <w:r w:rsidRPr="00F72111">
        <w:t xml:space="preserve"> </w:t>
      </w:r>
      <w:r>
        <w:t>Estas tres clases java permite realizar una sentencia a la base de datos</w:t>
      </w:r>
      <w:r>
        <w:t xml:space="preserve"> y </w:t>
      </w:r>
      <w:r>
        <w:t xml:space="preserve">realizar </w:t>
      </w:r>
      <w:r>
        <w:t>un ingreso de un nuevo drone</w:t>
      </w:r>
      <w:r>
        <w:t>.</w:t>
      </w:r>
    </w:p>
    <w:p w:rsidR="00F72111" w:rsidRDefault="00F72111" w:rsidP="00F72111">
      <w:r w:rsidRPr="00F72111">
        <w:rPr>
          <w:b/>
        </w:rPr>
        <w:t>Vista, contr</w:t>
      </w:r>
      <w:r>
        <w:rPr>
          <w:b/>
        </w:rPr>
        <w:t>olador, modeloBajaDrone</w:t>
      </w:r>
      <w:r w:rsidRPr="00F72111">
        <w:rPr>
          <w:b/>
        </w:rPr>
        <w:t>.java:</w:t>
      </w:r>
      <w:r>
        <w:t xml:space="preserve"> Estas tres clases java permite realizar una sentencia a la base de datos y </w:t>
      </w:r>
      <w:r>
        <w:t>eliminar un drone</w:t>
      </w:r>
      <w:r>
        <w:t xml:space="preserve"> ya existente dentro de nuestra base de datos.</w:t>
      </w:r>
    </w:p>
    <w:p w:rsidR="00F72111" w:rsidRDefault="00F72111" w:rsidP="00F72111">
      <w:r w:rsidRPr="00F72111">
        <w:rPr>
          <w:b/>
        </w:rPr>
        <w:t>Vista, con</w:t>
      </w:r>
      <w:r>
        <w:rPr>
          <w:b/>
        </w:rPr>
        <w:t>trolador, modeloModificarDrone</w:t>
      </w:r>
      <w:r w:rsidRPr="00F72111">
        <w:rPr>
          <w:b/>
        </w:rPr>
        <w:t>.java</w:t>
      </w:r>
      <w:r>
        <w:t>: Estas tres clases java permite realizar una sentencia a la base de datos y</w:t>
      </w:r>
      <w:r>
        <w:t xml:space="preserve"> modificar un drone</w:t>
      </w:r>
      <w:r>
        <w:t xml:space="preserve"> ya existente.</w:t>
      </w:r>
    </w:p>
    <w:p w:rsidR="00F72111" w:rsidRDefault="00F72111" w:rsidP="00F72111">
      <w:r w:rsidRPr="00F72111">
        <w:rPr>
          <w:b/>
        </w:rPr>
        <w:t>Vista, co</w:t>
      </w:r>
      <w:r>
        <w:rPr>
          <w:b/>
        </w:rPr>
        <w:t>ntrolador, modeloConsultaDrone</w:t>
      </w:r>
      <w:r w:rsidRPr="00F72111">
        <w:rPr>
          <w:b/>
        </w:rPr>
        <w:t>.java</w:t>
      </w:r>
      <w:r>
        <w:t>: Estas tres clases java permite realizar una sentencia a la base de datos y generar un PDF c</w:t>
      </w:r>
      <w:r>
        <w:t>on los datos de la tabla drones</w:t>
      </w:r>
      <w:r>
        <w:t>.</w:t>
      </w:r>
    </w:p>
    <w:p w:rsidR="00F72111" w:rsidRDefault="00F72111" w:rsidP="00F72111">
      <w:r>
        <w:rPr>
          <w:b/>
        </w:rPr>
        <w:t xml:space="preserve">Vista, controlador, </w:t>
      </w:r>
      <w:proofErr w:type="spellStart"/>
      <w:r>
        <w:rPr>
          <w:b/>
        </w:rPr>
        <w:t>modeloAlta</w:t>
      </w:r>
      <w:r>
        <w:rPr>
          <w:b/>
        </w:rPr>
        <w:t>Categorias</w:t>
      </w:r>
      <w:proofErr w:type="spellEnd"/>
      <w:r>
        <w:t>:</w:t>
      </w:r>
      <w:r w:rsidRPr="00F72111">
        <w:t xml:space="preserve"> </w:t>
      </w:r>
      <w:r>
        <w:t>Estas tres clases java permite realizar una sentencia a la base de datos y realizar u</w:t>
      </w:r>
      <w:r>
        <w:t xml:space="preserve">n ingreso de una nueva </w:t>
      </w:r>
      <w:proofErr w:type="spellStart"/>
      <w:r>
        <w:t>categoria</w:t>
      </w:r>
      <w:proofErr w:type="spellEnd"/>
      <w:r>
        <w:t>.</w:t>
      </w:r>
    </w:p>
    <w:p w:rsidR="00F72111" w:rsidRDefault="00F72111" w:rsidP="00F72111">
      <w:r w:rsidRPr="00F72111">
        <w:rPr>
          <w:b/>
        </w:rPr>
        <w:t>Vista, contr</w:t>
      </w:r>
      <w:r>
        <w:rPr>
          <w:b/>
        </w:rPr>
        <w:t>olador, modeloBaja</w:t>
      </w:r>
      <w:r>
        <w:rPr>
          <w:b/>
        </w:rPr>
        <w:t>Categoria</w:t>
      </w:r>
      <w:r w:rsidRPr="00F72111">
        <w:rPr>
          <w:b/>
        </w:rPr>
        <w:t>.java:</w:t>
      </w:r>
      <w:r>
        <w:t xml:space="preserve"> Estas tres clases java permite realizar una sentencia a la base de datos y </w:t>
      </w:r>
      <w:r>
        <w:t xml:space="preserve">eliminar una categoría </w:t>
      </w:r>
      <w:r>
        <w:t>ya existente dentro de nuestra base de datos.</w:t>
      </w:r>
    </w:p>
    <w:p w:rsidR="00F72111" w:rsidRDefault="00F72111" w:rsidP="00F72111">
      <w:r w:rsidRPr="00F72111">
        <w:rPr>
          <w:b/>
        </w:rPr>
        <w:t>Vista, con</w:t>
      </w:r>
      <w:r>
        <w:rPr>
          <w:b/>
        </w:rPr>
        <w:t>trolador, modeloModificar</w:t>
      </w:r>
      <w:r>
        <w:rPr>
          <w:b/>
        </w:rPr>
        <w:t>Categoria</w:t>
      </w:r>
      <w:r w:rsidRPr="00F72111">
        <w:rPr>
          <w:b/>
        </w:rPr>
        <w:t>.java</w:t>
      </w:r>
      <w:r>
        <w:t>: Estas tres clases java permite realizar una sentencia a la base de datos y</w:t>
      </w:r>
      <w:r>
        <w:t xml:space="preserve"> modificar una categoría </w:t>
      </w:r>
      <w:r>
        <w:t>ya existente.</w:t>
      </w:r>
    </w:p>
    <w:p w:rsidR="00F72111" w:rsidRDefault="00F72111" w:rsidP="00F72111">
      <w:r w:rsidRPr="00F72111">
        <w:rPr>
          <w:b/>
        </w:rPr>
        <w:t>Vista, co</w:t>
      </w:r>
      <w:r>
        <w:rPr>
          <w:b/>
        </w:rPr>
        <w:t>ntrolador, modeloConsulta</w:t>
      </w:r>
      <w:r>
        <w:rPr>
          <w:b/>
        </w:rPr>
        <w:t>Categoria</w:t>
      </w:r>
      <w:r w:rsidRPr="00F72111">
        <w:rPr>
          <w:b/>
        </w:rPr>
        <w:t>.java</w:t>
      </w:r>
      <w:r>
        <w:t xml:space="preserve">: Estas tres clases java permite realizar una sentencia a la base de datos y generar un PDF con los datos de la tabla </w:t>
      </w:r>
      <w:proofErr w:type="spellStart"/>
      <w:r>
        <w:t>categorias</w:t>
      </w:r>
      <w:proofErr w:type="spellEnd"/>
      <w:r>
        <w:t>.</w:t>
      </w:r>
    </w:p>
    <w:p w:rsidR="00F72111" w:rsidRDefault="00F72111" w:rsidP="00F72111"/>
    <w:p w:rsidR="00F72111" w:rsidRDefault="00F72111" w:rsidP="00F72111"/>
    <w:p w:rsidR="00F72111" w:rsidRDefault="00F72111" w:rsidP="00F72111"/>
    <w:p w:rsidR="00F72111" w:rsidRDefault="00F72111" w:rsidP="00F72111"/>
    <w:p w:rsidR="00F72111" w:rsidRDefault="00F72111" w:rsidP="00F72111"/>
    <w:p w:rsidR="00F72111" w:rsidRDefault="00F72111" w:rsidP="00F72111"/>
    <w:p w:rsidR="00F72111" w:rsidRDefault="00F72111" w:rsidP="004A59F2"/>
    <w:p w:rsidR="001865E3" w:rsidRDefault="001865E3" w:rsidP="004A59F2"/>
    <w:p w:rsidR="001865E3" w:rsidRDefault="001865E3" w:rsidP="004A59F2"/>
    <w:p w:rsidR="001865E3" w:rsidRPr="001865E3" w:rsidRDefault="001865E3" w:rsidP="004A59F2"/>
    <w:p w:rsidR="004A59F2" w:rsidRPr="004A59F2" w:rsidRDefault="004A59F2" w:rsidP="004A59F2"/>
    <w:p w:rsidR="004A59F2" w:rsidRPr="004A59F2" w:rsidRDefault="004A59F2" w:rsidP="004A59F2">
      <w:pPr>
        <w:spacing w:line="276" w:lineRule="auto"/>
        <w:jc w:val="left"/>
      </w:pPr>
    </w:p>
    <w:p w:rsidR="00115D4B" w:rsidRDefault="00115D4B" w:rsidP="004A59F2">
      <w:pPr>
        <w:spacing w:line="276" w:lineRule="auto"/>
        <w:jc w:val="left"/>
      </w:pPr>
      <w:r>
        <w:br w:type="page"/>
      </w:r>
    </w:p>
    <w:p w:rsidR="00B75C77" w:rsidRDefault="00115D4B" w:rsidP="00115D4B">
      <w:pPr>
        <w:pStyle w:val="Ttulo1"/>
      </w:pPr>
      <w:bookmarkStart w:id="9" w:name="_Toc517569060"/>
      <w:r>
        <w:lastRenderedPageBreak/>
        <w:t>1.2 Bibliografía</w:t>
      </w:r>
      <w:bookmarkEnd w:id="9"/>
    </w:p>
    <w:p w:rsidR="00115D4B" w:rsidRDefault="0011655A" w:rsidP="00115D4B">
      <w:pPr>
        <w:pStyle w:val="Ttulo3"/>
      </w:pPr>
      <w:bookmarkStart w:id="10" w:name="_Toc517569061"/>
      <w:r>
        <w:t>Programación (</w:t>
      </w:r>
      <w:proofErr w:type="spellStart"/>
      <w:r>
        <w:t>GrupoStudium</w:t>
      </w:r>
      <w:proofErr w:type="spellEnd"/>
      <w:r>
        <w:t>)</w:t>
      </w:r>
      <w:bookmarkEnd w:id="10"/>
    </w:p>
    <w:p w:rsidR="00115D4B" w:rsidRPr="00115D4B" w:rsidRDefault="00115D4B" w:rsidP="00115D4B"/>
    <w:p w:rsidR="00115D4B" w:rsidRDefault="00115D4B" w:rsidP="00EE716A"/>
    <w:p w:rsidR="00115D4B" w:rsidRPr="00EE716A" w:rsidRDefault="00115D4B" w:rsidP="00EE716A"/>
    <w:sectPr w:rsidR="00115D4B" w:rsidRPr="00EE716A" w:rsidSect="0025451E">
      <w:headerReference w:type="first" r:id="rId16"/>
      <w:footerReference w:type="first" r:id="rId17"/>
      <w:pgSz w:w="11907" w:h="16839" w:code="9"/>
      <w:pgMar w:top="851" w:right="1418" w:bottom="851" w:left="1418" w:header="709" w:footer="8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F2E" w:rsidRDefault="008D6F2E" w:rsidP="009B6E8C">
      <w:pPr>
        <w:spacing w:after="0" w:line="240" w:lineRule="auto"/>
      </w:pPr>
      <w:r>
        <w:separator/>
      </w:r>
    </w:p>
  </w:endnote>
  <w:endnote w:type="continuationSeparator" w:id="0">
    <w:p w:rsidR="008D6F2E" w:rsidRDefault="008D6F2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2F" w:rsidRDefault="002B382F" w:rsidP="002B382F">
    <w:pPr>
      <w:pStyle w:val="Piedepgina"/>
    </w:pPr>
  </w:p>
  <w:p w:rsidR="009B6E8C" w:rsidRPr="003C2CC6" w:rsidRDefault="00712B24" w:rsidP="008510B9">
    <w:pPr>
      <w:pStyle w:val="Piedepgina"/>
      <w:spacing w:after="240"/>
      <w:jc w:val="right"/>
      <w:rPr>
        <w:i/>
        <w:sz w:val="2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889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2CC6" w:rsidRPr="00115D4B" w:rsidRDefault="003C2CC6" w:rsidP="008510B9">
                          <w:pPr>
                            <w:jc w:val="right"/>
                            <w:rPr>
                              <w:i/>
                              <w:color w:val="FFFFFF"/>
                              <w:sz w:val="32"/>
                            </w:rPr>
                          </w:pPr>
                          <w:r w:rsidRPr="00115D4B">
                            <w:rPr>
                              <w:i/>
                              <w:color w:val="FFFFFF"/>
                              <w:sz w:val="32"/>
                            </w:rPr>
                            <w:fldChar w:fldCharType="begin"/>
                          </w:r>
                          <w:r w:rsidRPr="00115D4B">
                            <w:rPr>
                              <w:i/>
                              <w:color w:val="FFFFFF"/>
                              <w:sz w:val="32"/>
                            </w:rPr>
                            <w:instrText xml:space="preserve"> PAGE   \* MERGEFORMAT </w:instrText>
                          </w:r>
                          <w:r w:rsidRPr="00115D4B">
                            <w:rPr>
                              <w:i/>
                              <w:color w:val="FFFFFF"/>
                              <w:sz w:val="32"/>
                            </w:rPr>
                            <w:fldChar w:fldCharType="separate"/>
                          </w:r>
                          <w:r w:rsidR="0027241A">
                            <w:rPr>
                              <w:i/>
                              <w:noProof/>
                              <w:color w:val="FFFFFF"/>
                              <w:sz w:val="32"/>
                            </w:rPr>
                            <w:t>15</w:t>
                          </w:r>
                          <w:r w:rsidRPr="00115D4B">
                            <w:rPr>
                              <w:i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54.2pt;margin-top:-31.6pt;width:52.45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GetgIAALg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" filled="f" stroked="f">
              <v:textbox>
                <w:txbxContent>
                  <w:p w:rsidR="003C2CC6" w:rsidRPr="00115D4B" w:rsidRDefault="003C2CC6" w:rsidP="008510B9">
                    <w:pPr>
                      <w:jc w:val="right"/>
                      <w:rPr>
                        <w:i/>
                        <w:color w:val="FFFFFF"/>
                        <w:sz w:val="32"/>
                      </w:rPr>
                    </w:pPr>
                    <w:r w:rsidRPr="00115D4B">
                      <w:rPr>
                        <w:i/>
                        <w:color w:val="FFFFFF"/>
                        <w:sz w:val="32"/>
                      </w:rPr>
                      <w:fldChar w:fldCharType="begin"/>
                    </w:r>
                    <w:r w:rsidRPr="00115D4B">
                      <w:rPr>
                        <w:i/>
                        <w:color w:val="FFFFFF"/>
                        <w:sz w:val="32"/>
                      </w:rPr>
                      <w:instrText xml:space="preserve"> PAGE   \* MERGEFORMAT </w:instrText>
                    </w:r>
                    <w:r w:rsidRPr="00115D4B">
                      <w:rPr>
                        <w:i/>
                        <w:color w:val="FFFFFF"/>
                        <w:sz w:val="32"/>
                      </w:rPr>
                      <w:fldChar w:fldCharType="separate"/>
                    </w:r>
                    <w:r w:rsidR="0027241A">
                      <w:rPr>
                        <w:i/>
                        <w:noProof/>
                        <w:color w:val="FFFFFF"/>
                        <w:sz w:val="32"/>
                      </w:rPr>
                      <w:t>15</w:t>
                    </w:r>
                    <w:r w:rsidRPr="00115D4B">
                      <w:rPr>
                        <w:i/>
                        <w:color w:val="FFFFFF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3EF" w:rsidRPr="007B43EF" w:rsidRDefault="00747EB6" w:rsidP="007B43EF">
    <w:pPr>
      <w:pStyle w:val="Piedepgina"/>
      <w:rPr>
        <w:sz w:val="2"/>
      </w:rPr>
    </w:pPr>
    <w:proofErr w:type="spellStart"/>
    <w:proofErr w:type="gramStart"/>
    <w:r>
      <w:rPr>
        <w:sz w:val="2"/>
      </w:rPr>
      <w:t>aaaaa</w:t>
    </w:r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EB6" w:rsidRDefault="00747EB6" w:rsidP="007B43EF">
    <w:pPr>
      <w:pStyle w:val="Piedepgina"/>
      <w:rPr>
        <w:sz w:val="2"/>
      </w:rPr>
    </w:pPr>
    <w:proofErr w:type="spellStart"/>
    <w:r>
      <w:rPr>
        <w:sz w:val="2"/>
      </w:rPr>
      <w:t>Aaaaa</w:t>
    </w:r>
    <w:proofErr w:type="spellEnd"/>
  </w:p>
  <w:p w:rsidR="00747EB6" w:rsidRDefault="00747EB6" w:rsidP="007B43EF">
    <w:pPr>
      <w:pStyle w:val="Piedepgina"/>
      <w:rPr>
        <w:sz w:val="2"/>
      </w:rPr>
    </w:pPr>
  </w:p>
  <w:p w:rsidR="00747EB6" w:rsidRDefault="00747EB6" w:rsidP="007B43EF">
    <w:pPr>
      <w:pStyle w:val="Piedepgina"/>
      <w:rPr>
        <w:sz w:val="2"/>
      </w:rPr>
    </w:pPr>
  </w:p>
  <w:p w:rsidR="00747EB6" w:rsidRDefault="00747EB6" w:rsidP="007B43EF">
    <w:pPr>
      <w:pStyle w:val="Piedepgina"/>
      <w:rPr>
        <w:sz w:val="2"/>
      </w:rPr>
    </w:pPr>
  </w:p>
  <w:p w:rsidR="00747EB6" w:rsidRDefault="00747EB6" w:rsidP="007B43EF">
    <w:pPr>
      <w:pStyle w:val="Piedepgina"/>
      <w:rPr>
        <w:sz w:val="2"/>
      </w:rPr>
    </w:pPr>
  </w:p>
  <w:p w:rsidR="00747EB6" w:rsidRPr="007B43EF" w:rsidRDefault="00747EB6" w:rsidP="007B43EF">
    <w:pPr>
      <w:pStyle w:val="Piedepgina"/>
      <w:rPr>
        <w:sz w:val="2"/>
      </w:rPr>
    </w:pPr>
  </w:p>
  <w:tbl>
    <w:tblPr>
      <w:tblW w:w="5405" w:type="pct"/>
      <w:tblLook w:val="04A0" w:firstRow="1" w:lastRow="0" w:firstColumn="1" w:lastColumn="0" w:noHBand="0" w:noVBand="1"/>
    </w:tblPr>
    <w:tblGrid>
      <w:gridCol w:w="9322"/>
      <w:gridCol w:w="717"/>
    </w:tblGrid>
    <w:tr w:rsidR="00747EB6" w:rsidRPr="00115D4B" w:rsidTr="00115D4B">
      <w:trPr>
        <w:trHeight w:val="153"/>
      </w:trPr>
      <w:tc>
        <w:tcPr>
          <w:tcW w:w="4643" w:type="pct"/>
          <w:shd w:val="clear" w:color="auto" w:fill="auto"/>
        </w:tcPr>
        <w:p w:rsidR="00747EB6" w:rsidRPr="00115D4B" w:rsidRDefault="00115D4B" w:rsidP="00115D4B">
          <w:pPr>
            <w:pStyle w:val="Encabezado"/>
            <w:jc w:val="right"/>
            <w:rPr>
              <w:rFonts w:cs="Calibri"/>
              <w:sz w:val="28"/>
            </w:rPr>
          </w:pPr>
          <w:r w:rsidRPr="00115D4B">
            <w:rPr>
              <w:rFonts w:cs="Calibri"/>
              <w:color w:val="000000"/>
              <w:sz w:val="28"/>
              <w:lang w:val="es-ES"/>
            </w:rPr>
            <w:t>Mario Burgos</w:t>
          </w:r>
          <w:r w:rsidR="00747EB6" w:rsidRPr="00115D4B">
            <w:rPr>
              <w:rFonts w:cs="Calibri"/>
              <w:color w:val="5B6973"/>
              <w:sz w:val="28"/>
            </w:rPr>
            <w:t xml:space="preserve">  </w:t>
          </w:r>
        </w:p>
      </w:tc>
      <w:tc>
        <w:tcPr>
          <w:tcW w:w="357" w:type="pct"/>
          <w:shd w:val="clear" w:color="auto" w:fill="648086"/>
        </w:tcPr>
        <w:p w:rsidR="00747EB6" w:rsidRPr="00115D4B" w:rsidRDefault="00747EB6" w:rsidP="00377E51">
          <w:pPr>
            <w:pStyle w:val="Encabezado"/>
          </w:pPr>
        </w:p>
      </w:tc>
    </w:tr>
  </w:tbl>
  <w:p w:rsidR="00747EB6" w:rsidRPr="007B43EF" w:rsidRDefault="00747EB6" w:rsidP="007B43EF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F2E" w:rsidRDefault="008D6F2E" w:rsidP="009B6E8C">
      <w:pPr>
        <w:spacing w:after="0" w:line="240" w:lineRule="auto"/>
      </w:pPr>
      <w:r>
        <w:separator/>
      </w:r>
    </w:p>
  </w:footnote>
  <w:footnote w:type="continuationSeparator" w:id="0">
    <w:p w:rsidR="008D6F2E" w:rsidRDefault="008D6F2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05" w:type="dxa"/>
      <w:tblLook w:val="04A0" w:firstRow="1" w:lastRow="0" w:firstColumn="1" w:lastColumn="0" w:noHBand="0" w:noVBand="1"/>
    </w:tblPr>
    <w:tblGrid>
      <w:gridCol w:w="9606"/>
      <w:gridCol w:w="699"/>
    </w:tblGrid>
    <w:tr w:rsidR="00C835DA" w:rsidRPr="00115D4B" w:rsidTr="00115D4B">
      <w:trPr>
        <w:trHeight w:val="299"/>
      </w:trPr>
      <w:tc>
        <w:tcPr>
          <w:tcW w:w="9606" w:type="dxa"/>
          <w:shd w:val="clear" w:color="auto" w:fill="auto"/>
        </w:tcPr>
        <w:p w:rsidR="00C835DA" w:rsidRPr="00115D4B" w:rsidRDefault="0025451E" w:rsidP="00115D4B">
          <w:pPr>
            <w:pStyle w:val="Encabezado"/>
            <w:jc w:val="right"/>
          </w:pPr>
          <w:r w:rsidRPr="00115D4B">
            <w:rPr>
              <w:rFonts w:ascii="Arial" w:hAnsi="Arial" w:cs="Arial"/>
              <w:b/>
              <w:color w:val="000000"/>
              <w:sz w:val="26"/>
              <w:szCs w:val="26"/>
              <w:lang w:val="es-ES"/>
            </w:rPr>
            <w:t>Práctica 2</w:t>
          </w:r>
          <w:r w:rsidR="00C835DA" w:rsidRPr="00115D4B">
            <w:rPr>
              <w:rFonts w:ascii="Arial" w:hAnsi="Arial" w:cs="Arial"/>
              <w:color w:val="000000"/>
              <w:sz w:val="28"/>
            </w:rPr>
            <w:t xml:space="preserve"> - </w:t>
          </w:r>
          <w:r w:rsidR="00115D4B" w:rsidRPr="00115D4B">
            <w:rPr>
              <w:rFonts w:ascii="Arial" w:hAnsi="Arial" w:cs="Arial"/>
              <w:color w:val="000000"/>
              <w:lang w:val="es-ES"/>
            </w:rPr>
            <w:t>Mario Burgos</w:t>
          </w:r>
          <w:r w:rsidR="00C835DA" w:rsidRPr="00115D4B">
            <w:rPr>
              <w:rFonts w:ascii="Arial" w:hAnsi="Arial" w:cs="Arial"/>
              <w:color w:val="5B6973"/>
            </w:rPr>
            <w:t xml:space="preserve">  </w:t>
          </w:r>
        </w:p>
      </w:tc>
      <w:tc>
        <w:tcPr>
          <w:tcW w:w="699" w:type="dxa"/>
          <w:shd w:val="clear" w:color="auto" w:fill="285B60"/>
        </w:tcPr>
        <w:p w:rsidR="00C835DA" w:rsidRPr="00115D4B" w:rsidRDefault="00C835DA" w:rsidP="00377E51">
          <w:pPr>
            <w:pStyle w:val="Encabezado"/>
          </w:pPr>
          <w:r w:rsidRPr="00115D4B">
            <w:rPr>
              <w:color w:val="FFFFFF"/>
            </w:rPr>
            <w:fldChar w:fldCharType="begin"/>
          </w:r>
          <w:r w:rsidRPr="00115D4B">
            <w:rPr>
              <w:color w:val="FFFFFF"/>
            </w:rPr>
            <w:instrText xml:space="preserve"> PAGE   \* MERGEFORMAT </w:instrText>
          </w:r>
          <w:r w:rsidRPr="00115D4B">
            <w:rPr>
              <w:color w:val="FFFFFF"/>
            </w:rPr>
            <w:fldChar w:fldCharType="separate"/>
          </w:r>
          <w:r w:rsidR="0027241A">
            <w:rPr>
              <w:noProof/>
              <w:color w:val="FFFFFF"/>
            </w:rPr>
            <w:t>15</w:t>
          </w:r>
          <w:r w:rsidRPr="00115D4B">
            <w:rPr>
              <w:noProof/>
              <w:color w:val="FFFFFF"/>
            </w:rPr>
            <w:fldChar w:fldCharType="end"/>
          </w:r>
        </w:p>
      </w:tc>
    </w:tr>
  </w:tbl>
  <w:p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81" w:type="pct"/>
      <w:tblLook w:val="04A0" w:firstRow="1" w:lastRow="0" w:firstColumn="1" w:lastColumn="0" w:noHBand="0" w:noVBand="1"/>
    </w:tblPr>
    <w:tblGrid>
      <w:gridCol w:w="9317"/>
      <w:gridCol w:w="678"/>
    </w:tblGrid>
    <w:tr w:rsidR="00C835DA" w:rsidRPr="00115D4B" w:rsidTr="00115D4B">
      <w:trPr>
        <w:trHeight w:val="142"/>
      </w:trPr>
      <w:tc>
        <w:tcPr>
          <w:tcW w:w="4661" w:type="pct"/>
          <w:shd w:val="clear" w:color="auto" w:fill="auto"/>
        </w:tcPr>
        <w:p w:rsidR="00C835DA" w:rsidRPr="00115D4B" w:rsidRDefault="0081174C" w:rsidP="00115D4B">
          <w:pPr>
            <w:pStyle w:val="Encabezado"/>
            <w:jc w:val="right"/>
          </w:pPr>
          <w:r w:rsidRPr="00115D4B">
            <w:rPr>
              <w:rFonts w:cs="Calibri"/>
              <w:b/>
              <w:color w:val="000000"/>
              <w:sz w:val="28"/>
              <w:szCs w:val="26"/>
            </w:rPr>
            <w:t xml:space="preserve"> </w:t>
          </w:r>
          <w:r w:rsidR="0025451E" w:rsidRPr="00115D4B">
            <w:rPr>
              <w:rFonts w:cs="Calibri"/>
              <w:b/>
              <w:color w:val="000000"/>
              <w:sz w:val="28"/>
              <w:szCs w:val="26"/>
              <w:lang w:val="es-ES"/>
            </w:rPr>
            <w:t>Práctica 2</w:t>
          </w:r>
          <w:r w:rsidR="00C835DA" w:rsidRPr="00115D4B">
            <w:rPr>
              <w:rFonts w:ascii="Arial" w:hAnsi="Arial" w:cs="Arial"/>
              <w:color w:val="5B6973"/>
            </w:rPr>
            <w:t xml:space="preserve"> </w:t>
          </w:r>
        </w:p>
      </w:tc>
      <w:tc>
        <w:tcPr>
          <w:tcW w:w="339" w:type="pct"/>
          <w:shd w:val="clear" w:color="auto" w:fill="648086"/>
        </w:tcPr>
        <w:p w:rsidR="00C835DA" w:rsidRPr="00115D4B" w:rsidRDefault="00C835DA">
          <w:pPr>
            <w:pStyle w:val="Encabezado"/>
          </w:pPr>
          <w:r w:rsidRPr="00115D4B">
            <w:rPr>
              <w:color w:val="FFFFFF"/>
            </w:rPr>
            <w:fldChar w:fldCharType="begin"/>
          </w:r>
          <w:r w:rsidRPr="00115D4B">
            <w:rPr>
              <w:color w:val="FFFFFF"/>
            </w:rPr>
            <w:instrText xml:space="preserve"> PAGE   \* MERGEFORMAT </w:instrText>
          </w:r>
          <w:r w:rsidRPr="00115D4B">
            <w:rPr>
              <w:color w:val="FFFFFF"/>
            </w:rPr>
            <w:fldChar w:fldCharType="separate"/>
          </w:r>
          <w:r w:rsidR="0027241A">
            <w:rPr>
              <w:noProof/>
              <w:color w:val="FFFFFF"/>
            </w:rPr>
            <w:t>2</w:t>
          </w:r>
          <w:r w:rsidRPr="00115D4B">
            <w:rPr>
              <w:noProof/>
              <w:color w:val="FFFFFF"/>
            </w:rPr>
            <w:fldChar w:fldCharType="end"/>
          </w:r>
        </w:p>
      </w:tc>
    </w:tr>
  </w:tbl>
  <w:p w:rsidR="00C835DA" w:rsidRDefault="00C835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0B2D"/>
    <w:multiLevelType w:val="multilevel"/>
    <w:tmpl w:val="11C88D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D9"/>
    <w:rsid w:val="000008CE"/>
    <w:rsid w:val="00006841"/>
    <w:rsid w:val="00017718"/>
    <w:rsid w:val="0003522C"/>
    <w:rsid w:val="000357A7"/>
    <w:rsid w:val="000569C8"/>
    <w:rsid w:val="00060336"/>
    <w:rsid w:val="000743FF"/>
    <w:rsid w:val="000965EF"/>
    <w:rsid w:val="00096B59"/>
    <w:rsid w:val="00097997"/>
    <w:rsid w:val="000A3FA8"/>
    <w:rsid w:val="000D0778"/>
    <w:rsid w:val="000E69F2"/>
    <w:rsid w:val="000F083B"/>
    <w:rsid w:val="001055CA"/>
    <w:rsid w:val="00115D4B"/>
    <w:rsid w:val="0011655A"/>
    <w:rsid w:val="00122E00"/>
    <w:rsid w:val="00123C69"/>
    <w:rsid w:val="00150EDC"/>
    <w:rsid w:val="00151124"/>
    <w:rsid w:val="0016363C"/>
    <w:rsid w:val="001865E3"/>
    <w:rsid w:val="00190BFA"/>
    <w:rsid w:val="00190F2C"/>
    <w:rsid w:val="001D0F9C"/>
    <w:rsid w:val="002008BB"/>
    <w:rsid w:val="00202C90"/>
    <w:rsid w:val="00236439"/>
    <w:rsid w:val="0025451E"/>
    <w:rsid w:val="0027241A"/>
    <w:rsid w:val="0028363F"/>
    <w:rsid w:val="00287EB9"/>
    <w:rsid w:val="002A7E3D"/>
    <w:rsid w:val="002B382F"/>
    <w:rsid w:val="002D40F6"/>
    <w:rsid w:val="002E2DE0"/>
    <w:rsid w:val="00322595"/>
    <w:rsid w:val="00336848"/>
    <w:rsid w:val="00351E3A"/>
    <w:rsid w:val="00377E51"/>
    <w:rsid w:val="003B02AD"/>
    <w:rsid w:val="003C2CC6"/>
    <w:rsid w:val="003C3710"/>
    <w:rsid w:val="003C4FA2"/>
    <w:rsid w:val="0041500D"/>
    <w:rsid w:val="0041647D"/>
    <w:rsid w:val="00416CB0"/>
    <w:rsid w:val="0049626F"/>
    <w:rsid w:val="004A59F2"/>
    <w:rsid w:val="004C0460"/>
    <w:rsid w:val="004D638D"/>
    <w:rsid w:val="004E39C5"/>
    <w:rsid w:val="004E6BB8"/>
    <w:rsid w:val="004F7724"/>
    <w:rsid w:val="0051169E"/>
    <w:rsid w:val="00546A88"/>
    <w:rsid w:val="005657A6"/>
    <w:rsid w:val="0058495A"/>
    <w:rsid w:val="00592BA0"/>
    <w:rsid w:val="005970BA"/>
    <w:rsid w:val="005C68D6"/>
    <w:rsid w:val="0060678F"/>
    <w:rsid w:val="00613AF0"/>
    <w:rsid w:val="00646262"/>
    <w:rsid w:val="006473F8"/>
    <w:rsid w:val="006B7180"/>
    <w:rsid w:val="006E1579"/>
    <w:rsid w:val="00712B24"/>
    <w:rsid w:val="0072095D"/>
    <w:rsid w:val="00747EB6"/>
    <w:rsid w:val="0077551B"/>
    <w:rsid w:val="007829FA"/>
    <w:rsid w:val="0079547D"/>
    <w:rsid w:val="007A09B7"/>
    <w:rsid w:val="007A5E58"/>
    <w:rsid w:val="007B3D90"/>
    <w:rsid w:val="007B43EF"/>
    <w:rsid w:val="007C0A8B"/>
    <w:rsid w:val="007C6576"/>
    <w:rsid w:val="00800134"/>
    <w:rsid w:val="0081174C"/>
    <w:rsid w:val="008201C9"/>
    <w:rsid w:val="00837265"/>
    <w:rsid w:val="008456AB"/>
    <w:rsid w:val="008510B9"/>
    <w:rsid w:val="00852CE9"/>
    <w:rsid w:val="008836CB"/>
    <w:rsid w:val="0088568B"/>
    <w:rsid w:val="008D6F2E"/>
    <w:rsid w:val="008F508B"/>
    <w:rsid w:val="008F7F18"/>
    <w:rsid w:val="00923284"/>
    <w:rsid w:val="00932331"/>
    <w:rsid w:val="00935B77"/>
    <w:rsid w:val="009379AD"/>
    <w:rsid w:val="00950136"/>
    <w:rsid w:val="0097251F"/>
    <w:rsid w:val="00987102"/>
    <w:rsid w:val="009920EF"/>
    <w:rsid w:val="009B6E8C"/>
    <w:rsid w:val="009E58D8"/>
    <w:rsid w:val="00A00A0F"/>
    <w:rsid w:val="00A03479"/>
    <w:rsid w:val="00A0372A"/>
    <w:rsid w:val="00A0727E"/>
    <w:rsid w:val="00A50568"/>
    <w:rsid w:val="00A6391B"/>
    <w:rsid w:val="00A87D6F"/>
    <w:rsid w:val="00AB47E6"/>
    <w:rsid w:val="00AC0F18"/>
    <w:rsid w:val="00AD78BA"/>
    <w:rsid w:val="00AF1AB5"/>
    <w:rsid w:val="00AF60EC"/>
    <w:rsid w:val="00B543FB"/>
    <w:rsid w:val="00B670B3"/>
    <w:rsid w:val="00B750AF"/>
    <w:rsid w:val="00B75C77"/>
    <w:rsid w:val="00BE33EE"/>
    <w:rsid w:val="00C170E0"/>
    <w:rsid w:val="00C543EC"/>
    <w:rsid w:val="00C81400"/>
    <w:rsid w:val="00C835DA"/>
    <w:rsid w:val="00C90E3A"/>
    <w:rsid w:val="00C92C31"/>
    <w:rsid w:val="00CA2BBF"/>
    <w:rsid w:val="00CA6B83"/>
    <w:rsid w:val="00CB5639"/>
    <w:rsid w:val="00CC1D87"/>
    <w:rsid w:val="00CF6005"/>
    <w:rsid w:val="00D15B6A"/>
    <w:rsid w:val="00D21A71"/>
    <w:rsid w:val="00D24F33"/>
    <w:rsid w:val="00D51E0C"/>
    <w:rsid w:val="00D86A76"/>
    <w:rsid w:val="00DB3ABD"/>
    <w:rsid w:val="00DD1E96"/>
    <w:rsid w:val="00DD7104"/>
    <w:rsid w:val="00DF6523"/>
    <w:rsid w:val="00E12990"/>
    <w:rsid w:val="00E14508"/>
    <w:rsid w:val="00E222DE"/>
    <w:rsid w:val="00E53A98"/>
    <w:rsid w:val="00EE2DD9"/>
    <w:rsid w:val="00EE716A"/>
    <w:rsid w:val="00F03A79"/>
    <w:rsid w:val="00F11E3D"/>
    <w:rsid w:val="00F124FF"/>
    <w:rsid w:val="00F141D9"/>
    <w:rsid w:val="00F14F13"/>
    <w:rsid w:val="00F27BDB"/>
    <w:rsid w:val="00F6707C"/>
    <w:rsid w:val="00F72111"/>
    <w:rsid w:val="00F76A49"/>
    <w:rsid w:val="00F96089"/>
    <w:rsid w:val="00FA52EF"/>
    <w:rsid w:val="00FB2CA7"/>
    <w:rsid w:val="00FC7F83"/>
    <w:rsid w:val="00FD77D9"/>
    <w:rsid w:val="00FE3615"/>
    <w:rsid w:val="00F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EF"/>
    <w:pPr>
      <w:spacing w:after="200" w:line="300" w:lineRule="auto"/>
      <w:jc w:val="both"/>
    </w:pPr>
    <w:rPr>
      <w:rFonts w:ascii="Calibri" w:hAnsi="Calibri"/>
      <w:sz w:val="24"/>
      <w:szCs w:val="22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1174C"/>
    <w:pPr>
      <w:keepNext/>
      <w:keepLines/>
      <w:spacing w:before="480" w:after="240"/>
      <w:outlineLvl w:val="0"/>
    </w:pPr>
    <w:rPr>
      <w:b/>
      <w:bCs/>
      <w:color w:val="444E55"/>
      <w:sz w:val="5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74C"/>
    <w:pPr>
      <w:keepNext/>
      <w:keepLines/>
      <w:spacing w:before="200" w:after="0"/>
      <w:outlineLvl w:val="1"/>
    </w:pPr>
    <w:rPr>
      <w:b/>
      <w:bCs/>
      <w:color w:val="444E55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174C"/>
    <w:pPr>
      <w:keepNext/>
      <w:keepLines/>
      <w:spacing w:before="200" w:after="0"/>
      <w:outlineLvl w:val="2"/>
    </w:pPr>
    <w:rPr>
      <w:bCs/>
      <w:color w:val="444E55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b/>
      <w:bCs/>
      <w:i/>
      <w:iCs/>
      <w:color w:val="5B69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1174C"/>
    <w:pPr>
      <w:spacing w:after="300" w:line="240" w:lineRule="auto"/>
      <w:contextualSpacing/>
      <w:jc w:val="center"/>
    </w:pPr>
    <w:rPr>
      <w:b/>
      <w:color w:val="141A1B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81174C"/>
    <w:rPr>
      <w:rFonts w:ascii="Calibri" w:eastAsia="Times New Roman" w:hAnsi="Calibri" w:cs="Times New Roman"/>
      <w:b/>
      <w:color w:val="141A1B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81174C"/>
    <w:rPr>
      <w:rFonts w:ascii="Calibri" w:eastAsia="Times New Roman" w:hAnsi="Calibri" w:cs="Times New Roman"/>
      <w:b/>
      <w:bCs/>
      <w:color w:val="444E55"/>
      <w:sz w:val="52"/>
      <w:szCs w:val="28"/>
    </w:rPr>
  </w:style>
  <w:style w:type="character" w:customStyle="1" w:styleId="Ttulo2Car">
    <w:name w:val="Título 2 Car"/>
    <w:link w:val="Ttulo2"/>
    <w:uiPriority w:val="9"/>
    <w:rsid w:val="0081174C"/>
    <w:rPr>
      <w:rFonts w:ascii="Calibri" w:eastAsia="Times New Roman" w:hAnsi="Calibri" w:cs="Times New Roman"/>
      <w:b/>
      <w:bCs/>
      <w:color w:val="444E55"/>
      <w:sz w:val="40"/>
      <w:szCs w:val="26"/>
    </w:rPr>
  </w:style>
  <w:style w:type="character" w:customStyle="1" w:styleId="Ttulo3Car">
    <w:name w:val="Título 3 Car"/>
    <w:link w:val="Ttulo3"/>
    <w:uiPriority w:val="9"/>
    <w:rsid w:val="0081174C"/>
    <w:rPr>
      <w:rFonts w:ascii="Calibri" w:eastAsia="Times New Roman" w:hAnsi="Calibri" w:cs="Times New Roman"/>
      <w:bCs/>
      <w:color w:val="444E55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uiPriority w:val="99"/>
    <w:unhideWhenUsed/>
    <w:rsid w:val="00CB5639"/>
    <w:rPr>
      <w:color w:val="26CBEC"/>
      <w:u w:val="single"/>
    </w:rPr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A68100"/>
    </w:rPr>
    <w:tblPr>
      <w:tblStyleRowBandSize w:val="1"/>
      <w:tblStyleColBandSize w:val="1"/>
      <w:tblBorders>
        <w:top w:val="single" w:sz="8" w:space="0" w:color="DEAE00"/>
        <w:bottom w:val="single" w:sz="8" w:space="0" w:color="DEAE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/>
          <w:left w:val="nil"/>
          <w:bottom w:val="single" w:sz="8" w:space="0" w:color="DEAE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/>
          <w:left w:val="nil"/>
          <w:bottom w:val="single" w:sz="8" w:space="0" w:color="DEAE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8510B9"/>
    <w:rPr>
      <w:rFonts w:ascii="Calibri" w:eastAsia="Times New Roman" w:hAnsi="Calibri" w:cs="Times New Roman"/>
      <w:b/>
      <w:bCs/>
      <w:i/>
      <w:iCs/>
      <w:color w:val="5B6973"/>
    </w:rPr>
  </w:style>
  <w:style w:type="table" w:styleId="Sombreadoclaro-nfasis2">
    <w:name w:val="Light Shading Accent 2"/>
    <w:basedOn w:val="Tablanormal"/>
    <w:uiPriority w:val="60"/>
    <w:rsid w:val="002B382F"/>
    <w:rPr>
      <w:color w:val="3C8890"/>
    </w:rPr>
    <w:tblPr>
      <w:tblStyleRowBandSize w:val="1"/>
      <w:tblStyleColBandSize w:val="1"/>
      <w:tblBorders>
        <w:top w:val="single" w:sz="8" w:space="0" w:color="59B0B9"/>
        <w:bottom w:val="single" w:sz="8" w:space="0" w:color="59B0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/>
          <w:left w:val="nil"/>
          <w:bottom w:val="single" w:sz="8" w:space="0" w:color="59B0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/>
          <w:left w:val="nil"/>
          <w:bottom w:val="single" w:sz="8" w:space="0" w:color="59B0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/>
      </w:tcPr>
    </w:tblStylePr>
  </w:style>
  <w:style w:type="table" w:styleId="Cuadrculaclara-nfasis2">
    <w:name w:val="Light Grid Accent 2"/>
    <w:basedOn w:val="Tablanormal"/>
    <w:uiPriority w:val="62"/>
    <w:rsid w:val="002B382F"/>
    <w:tblPr>
      <w:tblStyleRowBandSize w:val="1"/>
      <w:tblStyleColBandSize w:val="1"/>
      <w:tblBorders>
        <w:top w:val="single" w:sz="8" w:space="0" w:color="59B0B9"/>
        <w:left w:val="single" w:sz="8" w:space="0" w:color="59B0B9"/>
        <w:bottom w:val="single" w:sz="8" w:space="0" w:color="59B0B9"/>
        <w:right w:val="single" w:sz="8" w:space="0" w:color="59B0B9"/>
        <w:insideH w:val="single" w:sz="8" w:space="0" w:color="59B0B9"/>
        <w:insideV w:val="single" w:sz="8" w:space="0" w:color="59B0B9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59B0B9"/>
          <w:left w:val="single" w:sz="8" w:space="0" w:color="59B0B9"/>
          <w:bottom w:val="single" w:sz="18" w:space="0" w:color="59B0B9"/>
          <w:right w:val="single" w:sz="8" w:space="0" w:color="59B0B9"/>
          <w:insideH w:val="nil"/>
          <w:insideV w:val="single" w:sz="8" w:space="0" w:color="59B0B9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59B0B9"/>
          <w:left w:val="single" w:sz="8" w:space="0" w:color="59B0B9"/>
          <w:bottom w:val="single" w:sz="8" w:space="0" w:color="59B0B9"/>
          <w:right w:val="single" w:sz="8" w:space="0" w:color="59B0B9"/>
          <w:insideH w:val="nil"/>
          <w:insideV w:val="single" w:sz="8" w:space="0" w:color="59B0B9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band1Vert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  <w:shd w:val="clear" w:color="auto" w:fill="D5EBED"/>
      </w:tcPr>
    </w:tblStylePr>
    <w:tblStylePr w:type="band1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  <w:insideV w:val="single" w:sz="8" w:space="0" w:color="59B0B9"/>
        </w:tcBorders>
        <w:shd w:val="clear" w:color="auto" w:fill="D5EBED"/>
      </w:tcPr>
    </w:tblStylePr>
    <w:tblStylePr w:type="band2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  <w:insideV w:val="single" w:sz="8" w:space="0" w:color="59B0B9"/>
        </w:tcBorders>
      </w:tcPr>
    </w:tblStylePr>
  </w:style>
  <w:style w:type="table" w:styleId="Sombreadomedio2-nfasis2">
    <w:name w:val="Medium Shading 2 Accent 2"/>
    <w:basedOn w:val="Tablanormal"/>
    <w:uiPriority w:val="64"/>
    <w:rsid w:val="00F141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B0B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D15B6A"/>
    <w:tblPr>
      <w:tblStyleRowBandSize w:val="1"/>
      <w:tblStyleColBandSize w:val="1"/>
      <w:tblBorders>
        <w:top w:val="single" w:sz="8" w:space="0" w:color="59B0B9"/>
        <w:left w:val="single" w:sz="8" w:space="0" w:color="59B0B9"/>
        <w:bottom w:val="single" w:sz="8" w:space="0" w:color="59B0B9"/>
        <w:right w:val="single" w:sz="8" w:space="0" w:color="59B0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9B0B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band1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E3D"/>
    <w:pPr>
      <w:spacing w:line="240" w:lineRule="auto"/>
    </w:pPr>
    <w:rPr>
      <w:b/>
      <w:bCs/>
      <w:color w:val="98C723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87D6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EF"/>
    <w:pPr>
      <w:spacing w:after="200" w:line="300" w:lineRule="auto"/>
      <w:jc w:val="both"/>
    </w:pPr>
    <w:rPr>
      <w:rFonts w:ascii="Calibri" w:hAnsi="Calibri"/>
      <w:sz w:val="24"/>
      <w:szCs w:val="22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1174C"/>
    <w:pPr>
      <w:keepNext/>
      <w:keepLines/>
      <w:spacing w:before="480" w:after="240"/>
      <w:outlineLvl w:val="0"/>
    </w:pPr>
    <w:rPr>
      <w:b/>
      <w:bCs/>
      <w:color w:val="444E55"/>
      <w:sz w:val="5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74C"/>
    <w:pPr>
      <w:keepNext/>
      <w:keepLines/>
      <w:spacing w:before="200" w:after="0"/>
      <w:outlineLvl w:val="1"/>
    </w:pPr>
    <w:rPr>
      <w:b/>
      <w:bCs/>
      <w:color w:val="444E55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174C"/>
    <w:pPr>
      <w:keepNext/>
      <w:keepLines/>
      <w:spacing w:before="200" w:after="0"/>
      <w:outlineLvl w:val="2"/>
    </w:pPr>
    <w:rPr>
      <w:bCs/>
      <w:color w:val="444E55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b/>
      <w:bCs/>
      <w:i/>
      <w:iCs/>
      <w:color w:val="5B697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1174C"/>
    <w:pPr>
      <w:spacing w:after="300" w:line="240" w:lineRule="auto"/>
      <w:contextualSpacing/>
      <w:jc w:val="center"/>
    </w:pPr>
    <w:rPr>
      <w:b/>
      <w:color w:val="141A1B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81174C"/>
    <w:rPr>
      <w:rFonts w:ascii="Calibri" w:eastAsia="Times New Roman" w:hAnsi="Calibri" w:cs="Times New Roman"/>
      <w:b/>
      <w:color w:val="141A1B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81174C"/>
    <w:rPr>
      <w:rFonts w:ascii="Calibri" w:eastAsia="Times New Roman" w:hAnsi="Calibri" w:cs="Times New Roman"/>
      <w:b/>
      <w:bCs/>
      <w:color w:val="444E55"/>
      <w:sz w:val="52"/>
      <w:szCs w:val="28"/>
    </w:rPr>
  </w:style>
  <w:style w:type="character" w:customStyle="1" w:styleId="Ttulo2Car">
    <w:name w:val="Título 2 Car"/>
    <w:link w:val="Ttulo2"/>
    <w:uiPriority w:val="9"/>
    <w:rsid w:val="0081174C"/>
    <w:rPr>
      <w:rFonts w:ascii="Calibri" w:eastAsia="Times New Roman" w:hAnsi="Calibri" w:cs="Times New Roman"/>
      <w:b/>
      <w:bCs/>
      <w:color w:val="444E55"/>
      <w:sz w:val="40"/>
      <w:szCs w:val="26"/>
    </w:rPr>
  </w:style>
  <w:style w:type="character" w:customStyle="1" w:styleId="Ttulo3Car">
    <w:name w:val="Título 3 Car"/>
    <w:link w:val="Ttulo3"/>
    <w:uiPriority w:val="9"/>
    <w:rsid w:val="0081174C"/>
    <w:rPr>
      <w:rFonts w:ascii="Calibri" w:eastAsia="Times New Roman" w:hAnsi="Calibri" w:cs="Times New Roman"/>
      <w:bCs/>
      <w:color w:val="444E55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uiPriority w:val="99"/>
    <w:unhideWhenUsed/>
    <w:rsid w:val="00CB5639"/>
    <w:rPr>
      <w:color w:val="26CBEC"/>
      <w:u w:val="single"/>
    </w:rPr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A68100"/>
    </w:rPr>
    <w:tblPr>
      <w:tblStyleRowBandSize w:val="1"/>
      <w:tblStyleColBandSize w:val="1"/>
      <w:tblBorders>
        <w:top w:val="single" w:sz="8" w:space="0" w:color="DEAE00"/>
        <w:bottom w:val="single" w:sz="8" w:space="0" w:color="DEAE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/>
          <w:left w:val="nil"/>
          <w:bottom w:val="single" w:sz="8" w:space="0" w:color="DEAE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/>
          <w:left w:val="nil"/>
          <w:bottom w:val="single" w:sz="8" w:space="0" w:color="DEAE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8510B9"/>
    <w:rPr>
      <w:rFonts w:ascii="Calibri" w:eastAsia="Times New Roman" w:hAnsi="Calibri" w:cs="Times New Roman"/>
      <w:b/>
      <w:bCs/>
      <w:i/>
      <w:iCs/>
      <w:color w:val="5B6973"/>
    </w:rPr>
  </w:style>
  <w:style w:type="table" w:styleId="Sombreadoclaro-nfasis2">
    <w:name w:val="Light Shading Accent 2"/>
    <w:basedOn w:val="Tablanormal"/>
    <w:uiPriority w:val="60"/>
    <w:rsid w:val="002B382F"/>
    <w:rPr>
      <w:color w:val="3C8890"/>
    </w:rPr>
    <w:tblPr>
      <w:tblStyleRowBandSize w:val="1"/>
      <w:tblStyleColBandSize w:val="1"/>
      <w:tblBorders>
        <w:top w:val="single" w:sz="8" w:space="0" w:color="59B0B9"/>
        <w:bottom w:val="single" w:sz="8" w:space="0" w:color="59B0B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/>
          <w:left w:val="nil"/>
          <w:bottom w:val="single" w:sz="8" w:space="0" w:color="59B0B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/>
          <w:left w:val="nil"/>
          <w:bottom w:val="single" w:sz="8" w:space="0" w:color="59B0B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/>
      </w:tcPr>
    </w:tblStylePr>
  </w:style>
  <w:style w:type="table" w:styleId="Cuadrculaclara-nfasis2">
    <w:name w:val="Light Grid Accent 2"/>
    <w:basedOn w:val="Tablanormal"/>
    <w:uiPriority w:val="62"/>
    <w:rsid w:val="002B382F"/>
    <w:tblPr>
      <w:tblStyleRowBandSize w:val="1"/>
      <w:tblStyleColBandSize w:val="1"/>
      <w:tblBorders>
        <w:top w:val="single" w:sz="8" w:space="0" w:color="59B0B9"/>
        <w:left w:val="single" w:sz="8" w:space="0" w:color="59B0B9"/>
        <w:bottom w:val="single" w:sz="8" w:space="0" w:color="59B0B9"/>
        <w:right w:val="single" w:sz="8" w:space="0" w:color="59B0B9"/>
        <w:insideH w:val="single" w:sz="8" w:space="0" w:color="59B0B9"/>
        <w:insideV w:val="single" w:sz="8" w:space="0" w:color="59B0B9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59B0B9"/>
          <w:left w:val="single" w:sz="8" w:space="0" w:color="59B0B9"/>
          <w:bottom w:val="single" w:sz="18" w:space="0" w:color="59B0B9"/>
          <w:right w:val="single" w:sz="8" w:space="0" w:color="59B0B9"/>
          <w:insideH w:val="nil"/>
          <w:insideV w:val="single" w:sz="8" w:space="0" w:color="59B0B9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59B0B9"/>
          <w:left w:val="single" w:sz="8" w:space="0" w:color="59B0B9"/>
          <w:bottom w:val="single" w:sz="8" w:space="0" w:color="59B0B9"/>
          <w:right w:val="single" w:sz="8" w:space="0" w:color="59B0B9"/>
          <w:insideH w:val="nil"/>
          <w:insideV w:val="single" w:sz="8" w:space="0" w:color="59B0B9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band1Vert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  <w:shd w:val="clear" w:color="auto" w:fill="D5EBED"/>
      </w:tcPr>
    </w:tblStylePr>
    <w:tblStylePr w:type="band1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  <w:insideV w:val="single" w:sz="8" w:space="0" w:color="59B0B9"/>
        </w:tcBorders>
        <w:shd w:val="clear" w:color="auto" w:fill="D5EBED"/>
      </w:tcPr>
    </w:tblStylePr>
    <w:tblStylePr w:type="band2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  <w:insideV w:val="single" w:sz="8" w:space="0" w:color="59B0B9"/>
        </w:tcBorders>
      </w:tcPr>
    </w:tblStylePr>
  </w:style>
  <w:style w:type="table" w:styleId="Sombreadomedio2-nfasis2">
    <w:name w:val="Medium Shading 2 Accent 2"/>
    <w:basedOn w:val="Tablanormal"/>
    <w:uiPriority w:val="64"/>
    <w:rsid w:val="00F141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B0B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D15B6A"/>
    <w:tblPr>
      <w:tblStyleRowBandSize w:val="1"/>
      <w:tblStyleColBandSize w:val="1"/>
      <w:tblBorders>
        <w:top w:val="single" w:sz="8" w:space="0" w:color="59B0B9"/>
        <w:left w:val="single" w:sz="8" w:space="0" w:color="59B0B9"/>
        <w:bottom w:val="single" w:sz="8" w:space="0" w:color="59B0B9"/>
        <w:right w:val="single" w:sz="8" w:space="0" w:color="59B0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9B0B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  <w:tblStylePr w:type="band1Horz">
      <w:tblPr/>
      <w:tcPr>
        <w:tcBorders>
          <w:top w:val="single" w:sz="8" w:space="0" w:color="59B0B9"/>
          <w:left w:val="single" w:sz="8" w:space="0" w:color="59B0B9"/>
          <w:bottom w:val="single" w:sz="8" w:space="0" w:color="59B0B9"/>
          <w:right w:val="single" w:sz="8" w:space="0" w:color="59B0B9"/>
        </w:tcBorders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E3D"/>
    <w:pPr>
      <w:spacing w:line="240" w:lineRule="auto"/>
    </w:pPr>
    <w:rPr>
      <w:b/>
      <w:bCs/>
      <w:color w:val="98C723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87D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itextpdf.com/release/iText555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Burgos\Desktop\DAM\Plantill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CEB9C-B15B-4D21-8D57-FA8ACBC7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Plantillas.dot</Template>
  <TotalTime>33</TotalTime>
  <Pages>1</Pages>
  <Words>1456</Words>
  <Characters>8014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2</vt:lpstr>
      <vt:lpstr>Valor Creativo</vt:lpstr>
    </vt:vector>
  </TitlesOfParts>
  <Company>Microsoft</Company>
  <LinksUpToDate>false</LinksUpToDate>
  <CharactersWithSpaces>9452</CharactersWithSpaces>
  <SharedDoc>false</SharedDoc>
  <HLinks>
    <vt:vector size="42" baseType="variant"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_Toc498453178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_Toc498453177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_Toc498453176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_Toc498453175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_Toc498453174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_Toc498453173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_Toc498453172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Tema 3: Sistemas Informáticos</dc:subject>
  <dc:creator>Mario Burgos</dc:creator>
  <cp:lastModifiedBy>Mario Burgos</cp:lastModifiedBy>
  <cp:revision>6</cp:revision>
  <cp:lastPrinted>2017-11-18T15:07:00Z</cp:lastPrinted>
  <dcterms:created xsi:type="dcterms:W3CDTF">2018-06-23T23:19:00Z</dcterms:created>
  <dcterms:modified xsi:type="dcterms:W3CDTF">2018-06-24T00:02:00Z</dcterms:modified>
</cp:coreProperties>
</file>